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254" w:rsidRDefault="00EF1DA3">
      <w:sdt>
        <w:sdtPr>
          <w:id w:val="-831605760"/>
          <w:docPartObj>
            <w:docPartGallery w:val="Cover Pages"/>
            <w:docPartUnique/>
          </w:docPartObj>
        </w:sdtPr>
        <w:sdtContent>
          <w:r w:rsidR="00634B9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70CB446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634B9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EF1DA3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EF1DA3" w:rsidRDefault="00EF1DA3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F1DA3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EF1DA3" w:rsidRDefault="00EF1DA3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Yu Mincho Demibold" w:eastAsia="Yu Mincho Demibold" w:hAnsi="Yu Mincho Demibold" w:cstheme="majorBidi" w:hint="eastAsia"/>
                                            <w:color w:val="FFFFFF" w:themeColor="background1"/>
                                            <w:sz w:val="86"/>
                                            <w:szCs w:val="86"/>
                                          </w:rPr>
                                          <w:id w:val="3232653"/>
                                          <w:placeholder>
                                            <w:docPart w:val="921B6E7D9BE8418FB7FDAB02412F87F2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1B1A62">
                                            <w:rPr>
                                              <w:rFonts w:ascii="Yu Mincho Demibold" w:eastAsia="Yu Mincho Demibold" w:hAnsi="Yu Mincho Demibold" w:cstheme="majorBidi" w:hint="eastAsia"/>
                                              <w:color w:val="FFFFFF" w:themeColor="background1"/>
                                              <w:sz w:val="86"/>
                                              <w:szCs w:val="86"/>
                                            </w:rPr>
                                            <w:t>[</w:t>
                                          </w:r>
                                          <w:r>
                                            <w:rPr>
                                              <w:rFonts w:ascii="Yu Mincho Demibold" w:eastAsia="Yu Mincho Demibold" w:hAnsi="Yu Mincho Demibold" w:cstheme="majorBidi"/>
                                              <w:color w:val="FFFFFF" w:themeColor="background1"/>
                                              <w:sz w:val="86"/>
                                              <w:szCs w:val="86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proofErr w:type="gramStart"/>
                                          <w:r>
                                            <w:rPr>
                                              <w:rFonts w:ascii="Yu Mincho Demibold" w:eastAsia="Yu Mincho Demibold" w:hAnsi="Yu Mincho Demibold" w:cstheme="majorBidi" w:hint="eastAsia"/>
                                              <w:color w:val="FFFFFF" w:themeColor="background1"/>
                                              <w:sz w:val="86"/>
                                              <w:szCs w:val="86"/>
                                            </w:rPr>
                                            <w:t>MiniShell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Yu Mincho Demibold" w:eastAsia="Yu Mincho Demibold" w:hAnsi="Yu Mincho Demibold" w:cstheme="majorBidi"/>
                                              <w:color w:val="FFFFFF" w:themeColor="background1"/>
                                              <w:sz w:val="86"/>
                                              <w:szCs w:val="86"/>
                                            </w:rPr>
                                            <w:t xml:space="preserve"> </w:t>
                                          </w:r>
                                          <w:r w:rsidRPr="001B1A62">
                                            <w:rPr>
                                              <w:rFonts w:ascii="Yu Mincho Demibold" w:eastAsia="Yu Mincho Demibold" w:hAnsi="Yu Mincho Demibold" w:cstheme="majorBidi" w:hint="eastAsia"/>
                                              <w:color w:val="FFFFFF" w:themeColor="background1"/>
                                              <w:sz w:val="86"/>
                                              <w:szCs w:val="86"/>
                                            </w:rPr>
                                            <w:t>]</w:t>
                                          </w:r>
                                          <w:proofErr w:type="gramEnd"/>
                                        </w:sdtContent>
                                      </w:sdt>
                                    </w:p>
                                  </w:tc>
                                </w:tr>
                                <w:tr w:rsidR="00EF1DA3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EF1DA3" w:rsidRDefault="00EF1DA3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F1DA3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EF1DA3" w:rsidRDefault="00EF1DA3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7F7308075AC34829A79F6107A15531ED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[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minis</w:t>
                                          </w:r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h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ell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구</w:t>
                                          </w:r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현</w:t>
                                          </w:r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리</w:t>
                                          </w:r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포트</w:t>
                                          </w:r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EF1DA3" w:rsidRDefault="00EF1DA3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EF1DA3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EF1DA3" w:rsidRDefault="00EF1DA3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EF1DA3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EF1DA3" w:rsidRDefault="00EF1DA3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Yu Mincho Demibold" w:eastAsia="Yu Mincho Demibold" w:hAnsi="Yu Mincho Demibold" w:cstheme="majorBidi" w:hint="eastAsia"/>
                                      <w:color w:val="FFFFFF" w:themeColor="background1"/>
                                      <w:sz w:val="86"/>
                                      <w:szCs w:val="86"/>
                                    </w:rPr>
                                    <w:id w:val="3232653"/>
                                    <w:placeholder>
                                      <w:docPart w:val="921B6E7D9BE8418FB7FDAB02412F87F2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Pr="001B1A62">
                                      <w:rPr>
                                        <w:rFonts w:ascii="Yu Mincho Demibold" w:eastAsia="Yu Mincho Demibold" w:hAnsi="Yu Mincho Demibold" w:cstheme="majorBidi" w:hint="eastAsia"/>
                                        <w:color w:val="FFFFFF" w:themeColor="background1"/>
                                        <w:sz w:val="86"/>
                                        <w:szCs w:val="86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Yu Mincho Demibold" w:eastAsia="Yu Mincho Demibold" w:hAnsi="Yu Mincho Demibold" w:cstheme="majorBidi"/>
                                        <w:color w:val="FFFFFF" w:themeColor="background1"/>
                                        <w:sz w:val="86"/>
                                        <w:szCs w:val="86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Yu Mincho Demibold" w:eastAsia="Yu Mincho Demibold" w:hAnsi="Yu Mincho Demibold" w:cstheme="majorBidi" w:hint="eastAsia"/>
                                        <w:color w:val="FFFFFF" w:themeColor="background1"/>
                                        <w:sz w:val="86"/>
                                        <w:szCs w:val="86"/>
                                      </w:rPr>
                                      <w:t>MiniShell</w:t>
                                    </w:r>
                                    <w:proofErr w:type="spellEnd"/>
                                    <w:r>
                                      <w:rPr>
                                        <w:rFonts w:ascii="Yu Mincho Demibold" w:eastAsia="Yu Mincho Demibold" w:hAnsi="Yu Mincho Demibold" w:cstheme="majorBidi"/>
                                        <w:color w:val="FFFFFF" w:themeColor="background1"/>
                                        <w:sz w:val="86"/>
                                        <w:szCs w:val="86"/>
                                      </w:rPr>
                                      <w:t xml:space="preserve"> </w:t>
                                    </w:r>
                                    <w:r w:rsidRPr="001B1A62">
                                      <w:rPr>
                                        <w:rFonts w:ascii="Yu Mincho Demibold" w:eastAsia="Yu Mincho Demibold" w:hAnsi="Yu Mincho Demibold" w:cstheme="majorBidi" w:hint="eastAsia"/>
                                        <w:color w:val="FFFFFF" w:themeColor="background1"/>
                                        <w:sz w:val="86"/>
                                        <w:szCs w:val="86"/>
                                      </w:rPr>
                                      <w:t>]</w:t>
                                    </w:r>
                                    <w:proofErr w:type="gramEnd"/>
                                  </w:sdtContent>
                                </w:sdt>
                              </w:p>
                            </w:tc>
                          </w:tr>
                          <w:tr w:rsidR="00EF1DA3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EF1DA3" w:rsidRDefault="00EF1DA3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EF1DA3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EF1DA3" w:rsidRDefault="00EF1DA3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7F7308075AC34829A79F6107A15531ED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minis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ell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구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현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리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포트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EF1DA3" w:rsidRDefault="00EF1DA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34B9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EF1DA3" w:rsidRDefault="00EF1DA3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컴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퓨터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공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학부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3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학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년</w:t>
                                    </w:r>
                                  </w:sdtContent>
                                </w:sdt>
                              </w:p>
                              <w:p w:rsidR="00EF1DA3" w:rsidRDefault="00EF1DA3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EF1DA3" w:rsidRDefault="00EF1DA3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2017 10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월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22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일</w:t>
                                    </w:r>
                                  </w:sdtContent>
                                </w:sdt>
                              </w:p>
                              <w:p w:rsidR="00EF1DA3" w:rsidRDefault="00EF1DA3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lang w:val="ko-KR"/>
                                  </w:rPr>
                                  <w:t>작</w:t>
                                </w:r>
                                <w:r>
                                  <w:rPr>
                                    <w:lang w:val="ko-KR"/>
                                  </w:rPr>
                                  <w:t>성자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20153208 </w:t>
                                </w:r>
                                <w:r>
                                  <w:rPr>
                                    <w:rFonts w:hint="eastAsia"/>
                                    <w:lang w:val="ko-KR"/>
                                  </w:rPr>
                                  <w:t>이</w:t>
                                </w:r>
                                <w:r>
                                  <w:rPr>
                                    <w:lang w:val="ko-KR"/>
                                  </w:rPr>
                                  <w:t>소영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EF1DA3" w:rsidRDefault="00EF1DA3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컴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퓨터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공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학부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3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학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년</w:t>
                              </w:r>
                            </w:sdtContent>
                          </w:sdt>
                        </w:p>
                        <w:p w:rsidR="00EF1DA3" w:rsidRDefault="00EF1DA3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EF1DA3" w:rsidRDefault="00EF1DA3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2017 10</w:t>
                              </w:r>
                              <w:r>
                                <w:rPr>
                                  <w:rFonts w:hint="eastAsia"/>
                                </w:rPr>
                                <w:t>월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22</w:t>
                              </w:r>
                              <w:r>
                                <w:rPr>
                                  <w:rFonts w:hint="eastAsia"/>
                                </w:rPr>
                                <w:t>일</w:t>
                              </w:r>
                            </w:sdtContent>
                          </w:sdt>
                        </w:p>
                        <w:p w:rsidR="00EF1DA3" w:rsidRDefault="00EF1DA3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rFonts w:hint="eastAsia"/>
                              <w:lang w:val="ko-KR"/>
                            </w:rPr>
                            <w:t>작</w:t>
                          </w:r>
                          <w:r>
                            <w:rPr>
                              <w:lang w:val="ko-KR"/>
                            </w:rPr>
                            <w:t>성자</w:t>
                          </w:r>
                          <w:r>
                            <w:rPr>
                              <w:lang w:val="ko-KR"/>
                            </w:rPr>
                            <w:t xml:space="preserve">: 20153208 </w:t>
                          </w:r>
                          <w:r>
                            <w:rPr>
                              <w:rFonts w:hint="eastAsia"/>
                              <w:lang w:val="ko-KR"/>
                            </w:rPr>
                            <w:t>이</w:t>
                          </w:r>
                          <w:r>
                            <w:rPr>
                              <w:lang w:val="ko-KR"/>
                            </w:rPr>
                            <w:t>소영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34B9B">
            <w:br w:type="page"/>
          </w:r>
        </w:sdtContent>
      </w:sdt>
    </w:p>
    <w:p w:rsidR="00267254" w:rsidRDefault="00EF1DA3">
      <w:pPr>
        <w:pStyle w:val="a4"/>
        <w:rPr>
          <w:smallCaps w:val="0"/>
        </w:rPr>
      </w:pPr>
      <w:sdt>
        <w:sdtPr>
          <w:rPr>
            <w:smallCaps w:val="0"/>
          </w:rPr>
          <w:alias w:val="제목"/>
          <w:tag w:val="제목"/>
          <w:id w:val="11808329"/>
          <w:placeholder>
            <w:docPart w:val="46AC7673E6224E2F95DE0EE00E6E6CC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1B1A62">
            <w:rPr>
              <w:smallCaps w:val="0"/>
            </w:rPr>
            <w:t xml:space="preserve">[ </w:t>
          </w:r>
          <w:proofErr w:type="spellStart"/>
          <w:proofErr w:type="gramStart"/>
          <w:r w:rsidR="001B1A62">
            <w:rPr>
              <w:smallCaps w:val="0"/>
            </w:rPr>
            <w:t>MiniShell</w:t>
          </w:r>
          <w:proofErr w:type="spellEnd"/>
          <w:r w:rsidR="001B1A62">
            <w:rPr>
              <w:smallCaps w:val="0"/>
            </w:rPr>
            <w:t xml:space="preserve"> ]</w:t>
          </w:r>
          <w:proofErr w:type="gramEnd"/>
        </w:sdtContent>
      </w:sdt>
    </w:p>
    <w:p w:rsidR="00267254" w:rsidRDefault="00EF1DA3">
      <w:pPr>
        <w:pStyle w:val="a5"/>
      </w:pPr>
      <w:sdt>
        <w:sdtPr>
          <w:alias w:val="부제"/>
          <w:tag w:val="부제"/>
          <w:id w:val="11808339"/>
          <w:placeholder>
            <w:docPart w:val="4ACD683B77C94E2A8D5E4D6F9F9A7E5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1A424A">
            <w:t>[</w:t>
          </w:r>
          <w:proofErr w:type="spellStart"/>
          <w:r w:rsidR="001A424A">
            <w:t>minishell</w:t>
          </w:r>
          <w:proofErr w:type="spellEnd"/>
          <w:r w:rsidR="001A424A">
            <w:t xml:space="preserve"> </w:t>
          </w:r>
          <w:r w:rsidR="001A424A">
            <w:t>구현</w:t>
          </w:r>
          <w:r w:rsidR="001A424A">
            <w:t xml:space="preserve"> </w:t>
          </w:r>
          <w:r w:rsidR="001A424A">
            <w:t>리포트</w:t>
          </w:r>
          <w:r w:rsidR="001A424A">
            <w:t>]</w:t>
          </w:r>
        </w:sdtContent>
      </w:sdt>
    </w:p>
    <w:p w:rsidR="00267254" w:rsidRDefault="00C01727" w:rsidP="00C01727">
      <w:proofErr w:type="gramStart"/>
      <w:r>
        <w:rPr>
          <w:rStyle w:val="1Char"/>
          <w:rFonts w:hint="eastAsia"/>
          <w:lang w:val="ko-KR"/>
        </w:rPr>
        <w:t>1.</w:t>
      </w:r>
      <w:r w:rsidR="00325EEC">
        <w:rPr>
          <w:rStyle w:val="1Char"/>
          <w:rFonts w:hint="eastAsia"/>
          <w:lang w:val="ko-KR"/>
        </w:rPr>
        <w:t>자신의</w:t>
      </w:r>
      <w:proofErr w:type="gramEnd"/>
      <w:r w:rsidR="00325EEC">
        <w:rPr>
          <w:rStyle w:val="1Char"/>
          <w:rFonts w:hint="eastAsia"/>
          <w:lang w:val="ko-KR"/>
        </w:rPr>
        <w:t xml:space="preserve"> </w:t>
      </w:r>
      <w:r w:rsidR="00325EEC">
        <w:rPr>
          <w:rStyle w:val="1Char"/>
          <w:rFonts w:hint="eastAsia"/>
          <w:lang w:val="ko-KR"/>
        </w:rPr>
        <w:t>접근</w:t>
      </w:r>
      <w:r w:rsidR="00325EEC">
        <w:rPr>
          <w:rStyle w:val="1Char"/>
          <w:rFonts w:hint="eastAsia"/>
          <w:lang w:val="ko-KR"/>
        </w:rPr>
        <w:t xml:space="preserve"> </w:t>
      </w:r>
      <w:r w:rsidR="00325EEC">
        <w:rPr>
          <w:rStyle w:val="1Char"/>
          <w:rFonts w:hint="eastAsia"/>
          <w:lang w:val="ko-KR"/>
        </w:rPr>
        <w:t>방법</w:t>
      </w:r>
      <w:r w:rsidR="00325EEC">
        <w:rPr>
          <w:rStyle w:val="1Char"/>
          <w:rFonts w:hint="eastAsia"/>
          <w:lang w:val="ko-KR"/>
        </w:rPr>
        <w:t xml:space="preserve">, </w:t>
      </w:r>
      <w:r w:rsidR="00325EEC">
        <w:rPr>
          <w:rStyle w:val="1Char"/>
          <w:rFonts w:hint="eastAsia"/>
          <w:lang w:val="ko-KR"/>
        </w:rPr>
        <w:t>구현</w:t>
      </w:r>
      <w:r w:rsidR="00325EEC">
        <w:rPr>
          <w:rStyle w:val="1Char"/>
          <w:rFonts w:hint="eastAsia"/>
          <w:lang w:val="ko-KR"/>
        </w:rPr>
        <w:t xml:space="preserve"> </w:t>
      </w:r>
      <w:r w:rsidR="00325EEC">
        <w:rPr>
          <w:rStyle w:val="1Char"/>
          <w:rFonts w:hint="eastAsia"/>
          <w:lang w:val="ko-KR"/>
        </w:rPr>
        <w:t>방법</w:t>
      </w:r>
      <w:r w:rsidR="00325EEC">
        <w:rPr>
          <w:rStyle w:val="1Char"/>
          <w:rFonts w:hint="eastAsia"/>
          <w:lang w:val="ko-KR"/>
        </w:rPr>
        <w:t xml:space="preserve"> </w:t>
      </w:r>
      <w:r w:rsidR="00325EEC">
        <w:rPr>
          <w:rStyle w:val="1Char"/>
          <w:rFonts w:hint="eastAsia"/>
          <w:lang w:val="ko-KR"/>
        </w:rPr>
        <w:t>등을</w:t>
      </w:r>
      <w:r w:rsidR="00325EEC">
        <w:rPr>
          <w:rStyle w:val="1Char"/>
          <w:rFonts w:hint="eastAsia"/>
          <w:lang w:val="ko-KR"/>
        </w:rPr>
        <w:t xml:space="preserve"> </w:t>
      </w:r>
      <w:r w:rsidR="00325EEC">
        <w:rPr>
          <w:rStyle w:val="1Char"/>
          <w:rFonts w:hint="eastAsia"/>
          <w:lang w:val="ko-KR"/>
        </w:rPr>
        <w:t>기술</w:t>
      </w:r>
      <w:r w:rsidR="00325EEC">
        <w:rPr>
          <w:rStyle w:val="1Char"/>
          <w:rFonts w:hint="eastAsia"/>
          <w:lang w:val="ko-KR"/>
        </w:rPr>
        <w:t xml:space="preserve">, </w:t>
      </w:r>
      <w:r w:rsidR="00325EEC">
        <w:rPr>
          <w:rStyle w:val="1Char"/>
          <w:lang w:val="ko-KR"/>
        </w:rPr>
        <w:t xml:space="preserve">UNIX System </w:t>
      </w:r>
      <w:proofErr w:type="spellStart"/>
      <w:r w:rsidR="00325EEC">
        <w:rPr>
          <w:rStyle w:val="1Char"/>
          <w:lang w:val="ko-KR"/>
        </w:rPr>
        <w:t>Call</w:t>
      </w:r>
      <w:proofErr w:type="spellEnd"/>
      <w:r w:rsidR="00325EEC">
        <w:rPr>
          <w:rStyle w:val="1Char"/>
          <w:lang w:val="ko-KR"/>
        </w:rPr>
        <w:t xml:space="preserve"> (</w:t>
      </w:r>
      <w:proofErr w:type="spellStart"/>
      <w:r w:rsidR="00325EEC">
        <w:rPr>
          <w:rStyle w:val="1Char"/>
          <w:lang w:val="ko-KR"/>
        </w:rPr>
        <w:t>fork,exec,wait</w:t>
      </w:r>
      <w:proofErr w:type="spellEnd"/>
      <w:r w:rsidR="00325EEC">
        <w:rPr>
          <w:rStyle w:val="1Char"/>
          <w:lang w:val="ko-KR"/>
        </w:rPr>
        <w:t>)</w:t>
      </w:r>
      <w:r w:rsidR="00325EEC">
        <w:rPr>
          <w:rStyle w:val="1Char"/>
          <w:rFonts w:hint="eastAsia"/>
          <w:lang w:val="ko-KR"/>
        </w:rPr>
        <w:t>의</w:t>
      </w:r>
      <w:r w:rsidR="00325EEC">
        <w:rPr>
          <w:rStyle w:val="1Char"/>
          <w:rFonts w:hint="eastAsia"/>
          <w:lang w:val="ko-KR"/>
        </w:rPr>
        <w:t xml:space="preserve"> </w:t>
      </w:r>
      <w:proofErr w:type="spellStart"/>
      <w:r w:rsidR="00325EEC">
        <w:rPr>
          <w:rStyle w:val="1Char"/>
          <w:lang w:val="ko-KR"/>
        </w:rPr>
        <w:t>study</w:t>
      </w:r>
      <w:proofErr w:type="spellEnd"/>
      <w:r w:rsidR="00325EEC">
        <w:rPr>
          <w:rStyle w:val="1Char"/>
          <w:lang w:val="ko-KR"/>
        </w:rPr>
        <w:t xml:space="preserve">  </w:t>
      </w:r>
      <w:r w:rsidR="00325EEC">
        <w:rPr>
          <w:rStyle w:val="1Char"/>
          <w:rFonts w:hint="eastAsia"/>
          <w:lang w:val="ko-KR"/>
        </w:rPr>
        <w:t>결과</w:t>
      </w:r>
    </w:p>
    <w:p w:rsidR="00296C67" w:rsidRDefault="00296C67" w:rsidP="00327590">
      <w:pPr>
        <w:pStyle w:val="af8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</w:p>
    <w:p w:rsidR="00FB1728" w:rsidRDefault="002D75CC" w:rsidP="00327590">
      <w:pPr>
        <w:pStyle w:val="af8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296C67">
        <w:rPr>
          <w:rFonts w:asciiTheme="minorEastAsia" w:eastAsiaTheme="minorEastAsia" w:hAnsiTheme="minorEastAsia" w:hint="eastAsia"/>
          <w:b/>
          <w:sz w:val="22"/>
          <w:szCs w:val="22"/>
        </w:rPr>
        <w:t>접근 방법</w:t>
      </w:r>
      <w:r w:rsidR="004C5141" w:rsidRPr="00296C67">
        <w:rPr>
          <w:rFonts w:asciiTheme="minorEastAsia" w:eastAsiaTheme="minorEastAsia" w:hAnsiTheme="minorEastAsia" w:hint="eastAsia"/>
          <w:b/>
          <w:sz w:val="22"/>
          <w:szCs w:val="22"/>
        </w:rPr>
        <w:t xml:space="preserve"> 및 </w:t>
      </w:r>
      <w:proofErr w:type="gramStart"/>
      <w:r w:rsidR="004C5141" w:rsidRPr="00296C67">
        <w:rPr>
          <w:rFonts w:asciiTheme="minorEastAsia" w:eastAsiaTheme="minorEastAsia" w:hAnsiTheme="minorEastAsia" w:hint="eastAsia"/>
          <w:b/>
          <w:sz w:val="22"/>
          <w:szCs w:val="22"/>
        </w:rPr>
        <w:t>구현방법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:</w:t>
      </w:r>
      <w:proofErr w:type="gramEnd"/>
      <w:r>
        <w:rPr>
          <w:rFonts w:asciiTheme="minorEastAsia" w:eastAsiaTheme="minorEastAsia" w:hAnsiTheme="minorEastAsia" w:hint="eastAsia"/>
          <w:sz w:val="22"/>
          <w:szCs w:val="22"/>
        </w:rPr>
        <w:t xml:space="preserve"> 우선적으로 입력을 받는 메소드를 만들고 그 메소드에서 </w:t>
      </w:r>
      <w:proofErr w:type="spellStart"/>
      <w:r w:rsidR="00A50FD7">
        <w:rPr>
          <w:rFonts w:asciiTheme="minorEastAsia" w:eastAsiaTheme="minorEastAsia" w:hAnsiTheme="minorEastAsia" w:hint="eastAsia"/>
          <w:sz w:val="22"/>
          <w:szCs w:val="22"/>
        </w:rPr>
        <w:t>입력받은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prompt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를 읽어서 </w:t>
      </w:r>
      <w:r>
        <w:rPr>
          <w:rFonts w:asciiTheme="minorEastAsia" w:eastAsiaTheme="minorEastAsia" w:hAnsiTheme="minorEastAsia"/>
          <w:sz w:val="22"/>
          <w:szCs w:val="22"/>
        </w:rPr>
        <w:t>buffer</w:t>
      </w:r>
      <w:r>
        <w:rPr>
          <w:rFonts w:asciiTheme="minorEastAsia" w:eastAsiaTheme="minorEastAsia" w:hAnsiTheme="minorEastAsia" w:hint="eastAsia"/>
          <w:sz w:val="22"/>
          <w:szCs w:val="22"/>
        </w:rPr>
        <w:t>에 저장한다.</w:t>
      </w:r>
      <w:r w:rsidR="001A424A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1A424A">
        <w:rPr>
          <w:rFonts w:asciiTheme="minorEastAsia" w:eastAsiaTheme="minorEastAsia" w:hAnsiTheme="minorEastAsia" w:hint="eastAsia"/>
          <w:sz w:val="22"/>
          <w:szCs w:val="22"/>
        </w:rPr>
        <w:t xml:space="preserve">버퍼에 넣을 때 변수로 하나씩 읽으면서 </w:t>
      </w:r>
      <w:r w:rsidR="009E4CF6">
        <w:rPr>
          <w:rFonts w:asciiTheme="minorEastAsia" w:eastAsiaTheme="minorEastAsia" w:hAnsiTheme="minorEastAsia" w:hint="eastAsia"/>
          <w:sz w:val="22"/>
          <w:szCs w:val="22"/>
        </w:rPr>
        <w:t>버퍼의 사이즈를 넘지 않는지 등을 확인해서 넣고, 만일 줄이 너무 길 경우 길다고 출력해주고 다시 입력을 받는다.</w:t>
      </w:r>
    </w:p>
    <w:p w:rsidR="009E4CF6" w:rsidRDefault="009E4CF6" w:rsidP="00327590">
      <w:pPr>
        <w:pStyle w:val="af8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그렇게 버퍼배열에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입력받은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문자를 보통 인수의 일부가 될 수 있는지 특별한 문자인지 조사하는 메소드를 만든다.</w:t>
      </w:r>
    </w:p>
    <w:p w:rsidR="009E4CF6" w:rsidRDefault="009E4CF6" w:rsidP="00327590">
      <w:pPr>
        <w:pStyle w:val="af8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또한, 토큰을 가져와서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토큰버퍼에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넣기위해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토큰을 포함하고 있는 버퍼로부터 여백을 제거하고 버퍼내의 토큰에 따라 유형 변수를 지정하여 구현한다.</w:t>
      </w:r>
      <w:r w:rsidR="003A57CE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3A57CE">
        <w:rPr>
          <w:rFonts w:asciiTheme="minorEastAsia" w:eastAsiaTheme="minorEastAsia" w:hAnsiTheme="minorEastAsia" w:hint="eastAsia"/>
          <w:sz w:val="22"/>
          <w:szCs w:val="22"/>
        </w:rPr>
        <w:t xml:space="preserve">그리고 </w:t>
      </w:r>
      <w:r w:rsidR="003A57CE">
        <w:rPr>
          <w:rFonts w:asciiTheme="minorEastAsia" w:eastAsiaTheme="minorEastAsia" w:hAnsiTheme="minorEastAsia"/>
          <w:sz w:val="22"/>
          <w:szCs w:val="22"/>
        </w:rPr>
        <w:t>interrupt</w:t>
      </w:r>
      <w:r w:rsidR="003A57CE">
        <w:rPr>
          <w:rFonts w:asciiTheme="minorEastAsia" w:eastAsiaTheme="minorEastAsia" w:hAnsiTheme="minorEastAsia" w:hint="eastAsia"/>
          <w:sz w:val="22"/>
          <w:szCs w:val="22"/>
        </w:rPr>
        <w:t xml:space="preserve">을 위해 </w:t>
      </w:r>
      <w:proofErr w:type="spellStart"/>
      <w:r w:rsidR="003A57CE">
        <w:rPr>
          <w:rFonts w:asciiTheme="minorEastAsia" w:eastAsiaTheme="minorEastAsia" w:hAnsiTheme="minorEastAsia"/>
          <w:sz w:val="22"/>
          <w:szCs w:val="22"/>
        </w:rPr>
        <w:t>ctrl+</w:t>
      </w:r>
      <w:r w:rsidR="003A57CE">
        <w:rPr>
          <w:rFonts w:asciiTheme="minorEastAsia" w:eastAsiaTheme="minorEastAsia" w:hAnsiTheme="minorEastAsia" w:hint="eastAsia"/>
          <w:sz w:val="22"/>
          <w:szCs w:val="22"/>
        </w:rPr>
        <w:t>c</w:t>
      </w:r>
      <w:proofErr w:type="spellEnd"/>
      <w:r w:rsidR="003A57CE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3A57CE">
        <w:rPr>
          <w:rFonts w:asciiTheme="minorEastAsia" w:eastAsiaTheme="minorEastAsia" w:hAnsiTheme="minorEastAsia" w:hint="eastAsia"/>
          <w:sz w:val="22"/>
          <w:szCs w:val="22"/>
        </w:rPr>
        <w:t>일 경우</w:t>
      </w:r>
      <w:r w:rsidR="00F72433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3A57CE">
        <w:rPr>
          <w:rFonts w:asciiTheme="minorEastAsia" w:eastAsiaTheme="minorEastAsia" w:hAnsiTheme="minorEastAsia" w:hint="eastAsia"/>
          <w:sz w:val="22"/>
          <w:szCs w:val="22"/>
        </w:rPr>
        <w:t xml:space="preserve">처리해주는 메소드도 </w:t>
      </w:r>
      <w:proofErr w:type="spellStart"/>
      <w:r w:rsidR="003A57CE">
        <w:rPr>
          <w:rFonts w:asciiTheme="minorEastAsia" w:eastAsiaTheme="minorEastAsia" w:hAnsiTheme="minorEastAsia" w:hint="eastAsia"/>
          <w:sz w:val="22"/>
          <w:szCs w:val="22"/>
        </w:rPr>
        <w:t>만들어줘야한다</w:t>
      </w:r>
      <w:proofErr w:type="spellEnd"/>
      <w:r w:rsidR="003A57CE">
        <w:rPr>
          <w:rFonts w:asciiTheme="minorEastAsia" w:eastAsiaTheme="minorEastAsia" w:hAnsiTheme="minorEastAsia" w:hint="eastAsia"/>
          <w:sz w:val="22"/>
          <w:szCs w:val="22"/>
        </w:rPr>
        <w:t>.</w:t>
      </w:r>
    </w:p>
    <w:p w:rsidR="003A57CE" w:rsidRDefault="003A57CE" w:rsidP="00327590">
      <w:pPr>
        <w:pStyle w:val="af8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>Wait</w:t>
      </w:r>
      <w:r>
        <w:rPr>
          <w:rFonts w:asciiTheme="minorEastAsia" w:eastAsiaTheme="minorEastAsia" w:hAnsiTheme="minorEastAsia" w:hint="eastAsia"/>
          <w:sz w:val="22"/>
          <w:szCs w:val="22"/>
        </w:rPr>
        <w:t>을 선택사항으로 하여 명령을 수행하기 위해</w:t>
      </w:r>
      <w:r w:rsidR="00F72433">
        <w:rPr>
          <w:rFonts w:asciiTheme="minorEastAsia" w:eastAsiaTheme="minorEastAsia" w:hAnsiTheme="minorEastAsia" w:hint="eastAsia"/>
          <w:sz w:val="22"/>
          <w:szCs w:val="22"/>
        </w:rPr>
        <w:t xml:space="preserve"> signal을 무시해주도록 구현하고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pid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를 </w:t>
      </w:r>
      <w:r>
        <w:rPr>
          <w:rFonts w:asciiTheme="minorEastAsia" w:eastAsiaTheme="minorEastAsia" w:hAnsiTheme="minorEastAsia"/>
          <w:sz w:val="22"/>
          <w:szCs w:val="22"/>
        </w:rPr>
        <w:t>fork</w:t>
      </w:r>
      <w:r>
        <w:rPr>
          <w:rFonts w:asciiTheme="minorEastAsia" w:eastAsiaTheme="minorEastAsia" w:hAnsiTheme="minorEastAsia" w:hint="eastAsia"/>
          <w:sz w:val="22"/>
          <w:szCs w:val="22"/>
        </w:rPr>
        <w:t>하고 만일 백그라운드 프로세스이면 프로세스 식별자를 프린트하고 퇴장한다.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</w:p>
    <w:p w:rsidR="003A57CE" w:rsidRDefault="003A57CE" w:rsidP="00327590">
      <w:pPr>
        <w:pStyle w:val="af8"/>
        <w:spacing w:line="276" w:lineRule="auto"/>
        <w:rPr>
          <w:rFonts w:asciiTheme="minorEastAsia" w:eastAsia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마지막으로 입력줄을 처리하는 메소드를 만들어 토큰 유형에 따라 </w:t>
      </w:r>
      <w:r>
        <w:rPr>
          <w:rFonts w:asciiTheme="minorEastAsia" w:eastAsiaTheme="minorEastAsia" w:hAnsiTheme="minorEastAsia"/>
          <w:sz w:val="22"/>
          <w:szCs w:val="22"/>
        </w:rPr>
        <w:t>case</w:t>
      </w:r>
      <w:r w:rsidR="004C5141">
        <w:rPr>
          <w:rFonts w:asciiTheme="minorEastAsia" w:eastAsiaTheme="minorEastAsia" w:hAnsiTheme="minorEastAsia" w:hint="eastAsia"/>
          <w:sz w:val="22"/>
          <w:szCs w:val="22"/>
        </w:rPr>
        <w:t>를 나누어 처리한다.</w:t>
      </w:r>
    </w:p>
    <w:p w:rsidR="004C5141" w:rsidRPr="003A57CE" w:rsidRDefault="004C5141" w:rsidP="00327590">
      <w:pPr>
        <w:pStyle w:val="af8"/>
        <w:spacing w:line="276" w:lineRule="auto"/>
        <w:rPr>
          <w:rFonts w:asciiTheme="minorEastAsia" w:eastAsia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>main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에서는 입력이 </w:t>
      </w:r>
      <w:r>
        <w:rPr>
          <w:rFonts w:asciiTheme="minorEastAsia" w:eastAsiaTheme="minorEastAsia" w:hAnsiTheme="minorEastAsia"/>
          <w:sz w:val="22"/>
          <w:szCs w:val="22"/>
        </w:rPr>
        <w:t>EOF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가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아닐때까지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>loop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를 돌리고 계속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입력받은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것을 처리해주는 메소드를 호출해준다.</w:t>
      </w:r>
    </w:p>
    <w:p w:rsidR="009E4CF6" w:rsidRDefault="009E4CF6" w:rsidP="00327590">
      <w:pPr>
        <w:pStyle w:val="af8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</w:p>
    <w:p w:rsidR="00296C67" w:rsidRDefault="00296C67" w:rsidP="00327590">
      <w:pPr>
        <w:pStyle w:val="af8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</w:p>
    <w:p w:rsidR="00296C67" w:rsidRDefault="00296C67" w:rsidP="00327590">
      <w:pPr>
        <w:pStyle w:val="af8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</w:p>
    <w:p w:rsidR="00296C67" w:rsidRDefault="00296C67" w:rsidP="00327590">
      <w:pPr>
        <w:pStyle w:val="af8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</w:p>
    <w:p w:rsidR="00296C67" w:rsidRDefault="00296C67" w:rsidP="00327590">
      <w:pPr>
        <w:pStyle w:val="af8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</w:p>
    <w:p w:rsidR="00296C67" w:rsidRDefault="00296C67" w:rsidP="00327590">
      <w:pPr>
        <w:pStyle w:val="af8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</w:p>
    <w:p w:rsidR="00296C67" w:rsidRDefault="00296C67" w:rsidP="00327590">
      <w:pPr>
        <w:pStyle w:val="af8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</w:p>
    <w:p w:rsidR="00296C67" w:rsidRDefault="00296C67" w:rsidP="00327590">
      <w:pPr>
        <w:pStyle w:val="af8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</w:p>
    <w:p w:rsidR="00296C67" w:rsidRDefault="00296C67" w:rsidP="00327590">
      <w:pPr>
        <w:pStyle w:val="af8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</w:p>
    <w:p w:rsidR="00296C67" w:rsidRDefault="00296C67" w:rsidP="00327590">
      <w:pPr>
        <w:pStyle w:val="af8"/>
        <w:spacing w:line="276" w:lineRule="auto"/>
        <w:rPr>
          <w:rFonts w:asciiTheme="minorEastAsia" w:eastAsiaTheme="minorEastAsia" w:hAnsiTheme="minorEastAsia" w:hint="eastAsia"/>
          <w:sz w:val="22"/>
          <w:szCs w:val="22"/>
        </w:rPr>
      </w:pPr>
    </w:p>
    <w:p w:rsidR="00F72433" w:rsidRPr="00EF1DA3" w:rsidRDefault="00F72433" w:rsidP="00327590">
      <w:pPr>
        <w:pStyle w:val="af8"/>
        <w:spacing w:line="276" w:lineRule="auto"/>
        <w:rPr>
          <w:rFonts w:asciiTheme="minorEastAsia" w:eastAsiaTheme="minorEastAsia" w:hAnsiTheme="minorEastAsia"/>
          <w:b/>
          <w:sz w:val="22"/>
          <w:szCs w:val="22"/>
        </w:rPr>
      </w:pPr>
      <w:r w:rsidRPr="00EF1DA3">
        <w:rPr>
          <w:rFonts w:asciiTheme="minorEastAsia" w:eastAsiaTheme="minorEastAsia" w:hAnsiTheme="minorEastAsia" w:hint="eastAsia"/>
          <w:b/>
          <w:sz w:val="22"/>
          <w:szCs w:val="22"/>
        </w:rPr>
        <w:lastRenderedPageBreak/>
        <w:t xml:space="preserve">UNIX System Call의 </w:t>
      </w:r>
      <w:r w:rsidR="000C1B4B" w:rsidRPr="00EF1DA3">
        <w:rPr>
          <w:rFonts w:asciiTheme="minorEastAsia" w:eastAsiaTheme="minorEastAsia" w:hAnsiTheme="minorEastAsia"/>
          <w:b/>
          <w:sz w:val="22"/>
          <w:szCs w:val="22"/>
        </w:rPr>
        <w:t>(</w:t>
      </w:r>
      <w:proofErr w:type="spellStart"/>
      <w:r w:rsidR="000C1B4B" w:rsidRPr="00EF1DA3">
        <w:rPr>
          <w:rFonts w:asciiTheme="minorEastAsia" w:eastAsiaTheme="minorEastAsia" w:hAnsiTheme="minorEastAsia"/>
          <w:b/>
          <w:sz w:val="22"/>
          <w:szCs w:val="22"/>
        </w:rPr>
        <w:t>fork</w:t>
      </w:r>
      <w:proofErr w:type="gramStart"/>
      <w:r w:rsidR="000C1B4B" w:rsidRPr="00EF1DA3">
        <w:rPr>
          <w:rFonts w:asciiTheme="minorEastAsia" w:eastAsiaTheme="minorEastAsia" w:hAnsiTheme="minorEastAsia"/>
          <w:b/>
          <w:sz w:val="22"/>
          <w:szCs w:val="22"/>
        </w:rPr>
        <w:t>,exec,wait</w:t>
      </w:r>
      <w:proofErr w:type="spellEnd"/>
      <w:proofErr w:type="gramEnd"/>
      <w:r w:rsidR="000C1B4B" w:rsidRPr="00EF1DA3">
        <w:rPr>
          <w:rFonts w:asciiTheme="minorEastAsia" w:eastAsiaTheme="minorEastAsia" w:hAnsiTheme="minorEastAsia"/>
          <w:b/>
          <w:sz w:val="22"/>
          <w:szCs w:val="22"/>
        </w:rPr>
        <w:t>)</w:t>
      </w:r>
      <w:r w:rsidRPr="00EF1DA3">
        <w:rPr>
          <w:rFonts w:asciiTheme="minorEastAsia" w:eastAsiaTheme="minorEastAsia" w:hAnsiTheme="minorEastAsia"/>
          <w:b/>
          <w:sz w:val="22"/>
          <w:szCs w:val="22"/>
        </w:rPr>
        <w:t xml:space="preserve">Study </w:t>
      </w:r>
      <w:r w:rsidRPr="00EF1DA3">
        <w:rPr>
          <w:rFonts w:asciiTheme="minorEastAsia" w:eastAsiaTheme="minorEastAsia" w:hAnsiTheme="minorEastAsia" w:hint="eastAsia"/>
          <w:b/>
          <w:sz w:val="22"/>
          <w:szCs w:val="22"/>
        </w:rPr>
        <w:t>결과</w:t>
      </w:r>
    </w:p>
    <w:p w:rsidR="00F72433" w:rsidRDefault="003A044D" w:rsidP="00327590">
      <w:pPr>
        <w:pStyle w:val="af8"/>
        <w:spacing w:line="276" w:lineRule="auto"/>
        <w:rPr>
          <w:rFonts w:asciiTheme="minorEastAsia" w:eastAsiaTheme="minorEastAsia" w:hAnsiTheme="minorEastAsia" w:hint="eastAsia"/>
          <w:sz w:val="22"/>
          <w:szCs w:val="22"/>
        </w:rPr>
      </w:pPr>
      <w:proofErr w:type="gramStart"/>
      <w:r>
        <w:rPr>
          <w:rFonts w:asciiTheme="minorEastAsia" w:eastAsiaTheme="minorEastAsia" w:hAnsiTheme="minorEastAsia"/>
          <w:sz w:val="22"/>
          <w:szCs w:val="22"/>
        </w:rPr>
        <w:t>Fork :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 xml:space="preserve"> fork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시스템 호출은 기본적인 프로세스 생성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프리미티브이다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>.</w:t>
      </w:r>
    </w:p>
    <w:p w:rsidR="003A044D" w:rsidRDefault="003A044D" w:rsidP="003A044D">
      <w:pPr>
        <w:pStyle w:val="af8"/>
        <w:numPr>
          <w:ilvl w:val="0"/>
          <w:numId w:val="13"/>
        </w:num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이 기법을 사용하여 </w:t>
      </w:r>
      <w:r>
        <w:rPr>
          <w:rFonts w:asciiTheme="minorEastAsia" w:eastAsiaTheme="minorEastAsia" w:hAnsiTheme="minorEastAsia"/>
          <w:sz w:val="22"/>
          <w:szCs w:val="22"/>
        </w:rPr>
        <w:t>UNIX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기 다중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태스킹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시스템으로 전환된다.</w:t>
      </w:r>
    </w:p>
    <w:p w:rsidR="003A044D" w:rsidRDefault="003A044D" w:rsidP="003A044D">
      <w:pPr>
        <w:pStyle w:val="af8"/>
        <w:spacing w:line="276" w:lineRule="auto"/>
        <w:rPr>
          <w:rFonts w:asciiTheme="minorEastAsia" w:eastAsia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>Fork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가 성공적으로 수행되면 커널은 호출하는 프로세스와 </w:t>
      </w:r>
      <w:r w:rsidR="006229B7">
        <w:rPr>
          <w:rFonts w:asciiTheme="minorEastAsia" w:eastAsiaTheme="minorEastAsia" w:hAnsiTheme="minorEastAsia"/>
          <w:sz w:val="22"/>
          <w:szCs w:val="22"/>
        </w:rPr>
        <w:t>(</w:t>
      </w:r>
      <w:r w:rsidR="006229B7">
        <w:rPr>
          <w:rFonts w:asciiTheme="minorEastAsia" w:eastAsiaTheme="minorEastAsia" w:hAnsiTheme="minorEastAsia" w:hint="eastAsia"/>
          <w:sz w:val="22"/>
          <w:szCs w:val="22"/>
        </w:rPr>
        <w:t xml:space="preserve">거의) </w:t>
      </w:r>
      <w:r>
        <w:rPr>
          <w:rFonts w:asciiTheme="minorEastAsia" w:eastAsiaTheme="minorEastAsia" w:hAnsiTheme="minorEastAsia" w:hint="eastAsia"/>
          <w:sz w:val="22"/>
          <w:szCs w:val="22"/>
        </w:rPr>
        <w:t>똑같은 복사본을 새로운 프로세스로서 생성한다.</w:t>
      </w:r>
      <w:r w:rsidR="006229B7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6229B7">
        <w:rPr>
          <w:rFonts w:asciiTheme="minorEastAsia" w:eastAsiaTheme="minorEastAsia" w:hAnsiTheme="minorEastAsia" w:hint="eastAsia"/>
          <w:sz w:val="22"/>
          <w:szCs w:val="22"/>
        </w:rPr>
        <w:t xml:space="preserve">여기서 새로 생성된 프로세스를 자식 프로세스라고 하고 </w:t>
      </w:r>
      <w:r w:rsidR="006229B7">
        <w:rPr>
          <w:rFonts w:asciiTheme="minorEastAsia" w:eastAsiaTheme="minorEastAsia" w:hAnsiTheme="minorEastAsia"/>
          <w:sz w:val="22"/>
          <w:szCs w:val="22"/>
        </w:rPr>
        <w:t>fork</w:t>
      </w:r>
      <w:r w:rsidR="006229B7">
        <w:rPr>
          <w:rFonts w:asciiTheme="minorEastAsia" w:eastAsiaTheme="minorEastAsia" w:hAnsiTheme="minorEastAsia" w:hint="eastAsia"/>
          <w:sz w:val="22"/>
          <w:szCs w:val="22"/>
        </w:rPr>
        <w:t xml:space="preserve">를 호출한 프로세스를 부모 </w:t>
      </w:r>
      <w:proofErr w:type="spellStart"/>
      <w:r w:rsidR="006229B7">
        <w:rPr>
          <w:rFonts w:asciiTheme="minorEastAsia" w:eastAsiaTheme="minorEastAsia" w:hAnsiTheme="minorEastAsia" w:hint="eastAsia"/>
          <w:sz w:val="22"/>
          <w:szCs w:val="22"/>
        </w:rPr>
        <w:t>프로세스라고한다</w:t>
      </w:r>
      <w:proofErr w:type="spellEnd"/>
      <w:r w:rsidR="006229B7">
        <w:rPr>
          <w:rFonts w:asciiTheme="minorEastAsia" w:eastAsiaTheme="minorEastAsia" w:hAnsiTheme="minorEastAsia" w:hint="eastAsia"/>
          <w:sz w:val="22"/>
          <w:szCs w:val="22"/>
        </w:rPr>
        <w:t>.</w:t>
      </w:r>
    </w:p>
    <w:p w:rsidR="006229B7" w:rsidRDefault="006229B7" w:rsidP="003A044D">
      <w:pPr>
        <w:pStyle w:val="af8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>Fork</w:t>
      </w:r>
      <w:r>
        <w:rPr>
          <w:rFonts w:asciiTheme="minorEastAsia" w:eastAsiaTheme="minorEastAsia" w:hAnsiTheme="minorEastAsia" w:hint="eastAsia"/>
          <w:sz w:val="22"/>
          <w:szCs w:val="22"/>
        </w:rPr>
        <w:t>의 호출로 자식 프로세스가 생성된 후에는 부모와 자식 프로세스가 동시에 수행된다.</w:t>
      </w:r>
    </w:p>
    <w:p w:rsidR="006229B7" w:rsidRDefault="006229B7" w:rsidP="003A044D">
      <w:pPr>
        <w:pStyle w:val="af8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부모 프로세스에서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pid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는 0이 아닌 양의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정수값을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갖고 자식 프로세스에서는 0을 갖는다.</w:t>
      </w:r>
    </w:p>
    <w:p w:rsidR="00EF1DA3" w:rsidRDefault="00EF1DA3" w:rsidP="003A044D">
      <w:pPr>
        <w:pStyle w:val="af8"/>
        <w:spacing w:line="276" w:lineRule="auto"/>
        <w:rPr>
          <w:rFonts w:asciiTheme="minorEastAsia" w:eastAsia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부모와 자식의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리턴값이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서로 다르기 때문에 이를 이용하여 서로 다른 동작을 지정할 수 있다.</w:t>
      </w:r>
    </w:p>
    <w:p w:rsidR="00EF1DA3" w:rsidRDefault="00EF1DA3" w:rsidP="003A044D">
      <w:pPr>
        <w:pStyle w:val="af8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</w:p>
    <w:p w:rsidR="00EF1DA3" w:rsidRDefault="00EF1DA3" w:rsidP="003A044D">
      <w:pPr>
        <w:pStyle w:val="af8"/>
        <w:spacing w:line="276" w:lineRule="auto"/>
        <w:rPr>
          <w:rFonts w:asciiTheme="minorEastAsia" w:eastAsiaTheme="minorEastAsia" w:hAnsiTheme="minorEastAsia" w:hint="eastAsia"/>
          <w:sz w:val="22"/>
          <w:szCs w:val="22"/>
        </w:rPr>
      </w:pPr>
      <w:proofErr w:type="gramStart"/>
      <w:r>
        <w:rPr>
          <w:rFonts w:asciiTheme="minorEastAsia" w:eastAsiaTheme="minorEastAsia" w:hAnsiTheme="minorEastAsia"/>
          <w:sz w:val="22"/>
          <w:szCs w:val="22"/>
        </w:rPr>
        <w:t>Exec :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 xml:space="preserve"> 호출 </w:t>
      </w:r>
      <w:r>
        <w:rPr>
          <w:rFonts w:asciiTheme="minorEastAsia" w:eastAsiaTheme="minorEastAsia" w:hAnsiTheme="minorEastAsia" w:hint="eastAsia"/>
          <w:sz w:val="22"/>
          <w:szCs w:val="22"/>
        </w:rPr>
        <w:t>프로세스의 기억 공간에 새로운 프로그램을 적재함으로써 호출 프로세스를 변형시킨다</w:t>
      </w:r>
      <w:r w:rsidR="00572926">
        <w:rPr>
          <w:rFonts w:asciiTheme="minorEastAsia" w:eastAsiaTheme="minorEastAsia" w:hAnsiTheme="minorEastAsia" w:hint="eastAsia"/>
          <w:sz w:val="22"/>
          <w:szCs w:val="22"/>
        </w:rPr>
        <w:t xml:space="preserve">. </w:t>
      </w:r>
      <w:r w:rsidR="00572926">
        <w:rPr>
          <w:rFonts w:asciiTheme="minorEastAsia" w:eastAsiaTheme="minorEastAsia" w:hAnsiTheme="minorEastAsia"/>
          <w:sz w:val="22"/>
          <w:szCs w:val="22"/>
        </w:rPr>
        <w:t xml:space="preserve"> Exec</w:t>
      </w:r>
      <w:r w:rsidR="00572926">
        <w:rPr>
          <w:rFonts w:asciiTheme="minorEastAsia" w:eastAsiaTheme="minorEastAsia" w:hAnsiTheme="minorEastAsia" w:hint="eastAsia"/>
          <w:sz w:val="22"/>
          <w:szCs w:val="22"/>
        </w:rPr>
        <w:t xml:space="preserve">가 성공적으로 수행되면 호출 프로그램은 완전히 새로운 프로그램으로 대치되고 이어 그 프로그램의 처음부터 수행되기 시작한다. </w:t>
      </w:r>
      <w:r w:rsidR="00572926">
        <w:rPr>
          <w:rFonts w:asciiTheme="minorEastAsia" w:eastAsiaTheme="minorEastAsia" w:hAnsiTheme="minorEastAsia"/>
          <w:sz w:val="22"/>
          <w:szCs w:val="22"/>
        </w:rPr>
        <w:t>(</w:t>
      </w:r>
      <w:r w:rsidR="00572926">
        <w:rPr>
          <w:rFonts w:asciiTheme="minorEastAsia" w:eastAsiaTheme="minorEastAsia" w:hAnsiTheme="minorEastAsia" w:hint="eastAsia"/>
          <w:sz w:val="22"/>
          <w:szCs w:val="22"/>
        </w:rPr>
        <w:t>단</w:t>
      </w:r>
      <w:proofErr w:type="gramStart"/>
      <w:r w:rsidR="00572926">
        <w:rPr>
          <w:rFonts w:asciiTheme="minorEastAsia" w:eastAsiaTheme="minorEastAsia" w:hAnsiTheme="minorEastAsia" w:hint="eastAsia"/>
          <w:sz w:val="22"/>
          <w:szCs w:val="22"/>
        </w:rPr>
        <w:t>,식별번호를</w:t>
      </w:r>
      <w:proofErr w:type="gramEnd"/>
      <w:r w:rsidR="00572926">
        <w:rPr>
          <w:rFonts w:asciiTheme="minorEastAsia" w:eastAsiaTheme="minorEastAsia" w:hAnsiTheme="minorEastAsia" w:hint="eastAsia"/>
          <w:sz w:val="22"/>
          <w:szCs w:val="22"/>
        </w:rPr>
        <w:t xml:space="preserve"> 그대로 유지한다.)</w:t>
      </w:r>
    </w:p>
    <w:p w:rsidR="00572926" w:rsidRDefault="00572926" w:rsidP="003A044D">
      <w:pPr>
        <w:pStyle w:val="af8"/>
        <w:spacing w:line="276" w:lineRule="auto"/>
        <w:rPr>
          <w:rFonts w:asciiTheme="minorEastAsia" w:eastAsia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-exec</w:t>
      </w:r>
      <w:proofErr w:type="gramStart"/>
      <w:r>
        <w:rPr>
          <w:rFonts w:asciiTheme="minorEastAsia" w:eastAsiaTheme="minorEastAsia" w:hAnsiTheme="minorEastAsia" w:hint="eastAsia"/>
          <w:sz w:val="22"/>
          <w:szCs w:val="22"/>
        </w:rPr>
        <w:t>; :</w:t>
      </w:r>
      <w:proofErr w:type="gramEnd"/>
      <w:r>
        <w:rPr>
          <w:rFonts w:asciiTheme="minorEastAsia" w:eastAsiaTheme="minorEastAsia" w:hAnsiTheme="minorEastAsia" w:hint="eastAsia"/>
          <w:sz w:val="22"/>
          <w:szCs w:val="22"/>
        </w:rPr>
        <w:t xml:space="preserve"> 첫 번째 인수인 </w:t>
      </w:r>
      <w:r>
        <w:rPr>
          <w:rFonts w:asciiTheme="minorEastAsia" w:eastAsiaTheme="minorEastAsia" w:hAnsiTheme="minorEastAsia"/>
          <w:sz w:val="22"/>
          <w:szCs w:val="22"/>
        </w:rPr>
        <w:t>path</w:t>
      </w:r>
      <w:r>
        <w:rPr>
          <w:rFonts w:asciiTheme="minorEastAsia" w:eastAsiaTheme="minorEastAsia" w:hAnsiTheme="minorEastAsia" w:hint="eastAsia"/>
          <w:sz w:val="22"/>
          <w:szCs w:val="22"/>
        </w:rPr>
        <w:t>의 새로이 수행될 프로그램이 들어있는 파일의 이름을 가리킨다.</w:t>
      </w:r>
    </w:p>
    <w:p w:rsidR="00572926" w:rsidRDefault="00572926" w:rsidP="00572926">
      <w:pPr>
        <w:pStyle w:val="af8"/>
        <w:spacing w:line="276" w:lineRule="auto"/>
        <w:ind w:firstLine="150"/>
        <w:rPr>
          <w:rFonts w:asciiTheme="minorEastAsia" w:eastAsiaTheme="minorEastAsia" w:hAnsiTheme="minorEastAsia" w:hint="eastAsia"/>
          <w:sz w:val="22"/>
          <w:szCs w:val="22"/>
        </w:rPr>
      </w:pPr>
      <w:proofErr w:type="spellStart"/>
      <w:r>
        <w:rPr>
          <w:rFonts w:asciiTheme="minorEastAsia" w:eastAsiaTheme="minorEastAsia" w:hAnsiTheme="minorEastAsia"/>
          <w:sz w:val="22"/>
          <w:szCs w:val="22"/>
        </w:rPr>
        <w:t>Execl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>과 유사기능의 호출들이 복귀할 때는 항상 -1을 돌려준다</w:t>
      </w:r>
      <w:proofErr w:type="gramStart"/>
      <w:r>
        <w:rPr>
          <w:rFonts w:asciiTheme="minorEastAsia" w:eastAsiaTheme="minorEastAsia" w:hAnsiTheme="minorEastAsia" w:hint="eastAsia"/>
          <w:sz w:val="22"/>
          <w:szCs w:val="22"/>
        </w:rPr>
        <w:t>.(</w:t>
      </w:r>
      <w:proofErr w:type="gramEnd"/>
      <w:r>
        <w:rPr>
          <w:rFonts w:asciiTheme="minorEastAsia" w:eastAsiaTheme="minorEastAsia" w:hAnsiTheme="minorEastAsia" w:hint="eastAsia"/>
          <w:sz w:val="22"/>
          <w:szCs w:val="22"/>
        </w:rPr>
        <w:t xml:space="preserve">호출 프로그램이 살아남아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execl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>이 복귀하면 오류가 발생하기 때문)</w:t>
      </w:r>
    </w:p>
    <w:p w:rsidR="00572926" w:rsidRDefault="00572926" w:rsidP="00572926">
      <w:pPr>
        <w:pStyle w:val="af8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</w:p>
    <w:p w:rsidR="00572926" w:rsidRDefault="00572926" w:rsidP="00572926">
      <w:pPr>
        <w:pStyle w:val="af8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여기서 </w:t>
      </w:r>
      <w:r>
        <w:rPr>
          <w:rFonts w:asciiTheme="minorEastAsia" w:eastAsiaTheme="minorEastAsia" w:hAnsiTheme="minorEastAsia"/>
          <w:sz w:val="22"/>
          <w:szCs w:val="22"/>
        </w:rPr>
        <w:t>fork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와 </w:t>
      </w:r>
      <w:r>
        <w:rPr>
          <w:rFonts w:asciiTheme="minorEastAsia" w:eastAsiaTheme="minorEastAsia" w:hAnsiTheme="minorEastAsia"/>
          <w:sz w:val="22"/>
          <w:szCs w:val="22"/>
        </w:rPr>
        <w:t>exec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를 함께 사용하면 </w:t>
      </w:r>
      <w:r>
        <w:rPr>
          <w:rFonts w:asciiTheme="minorEastAsia" w:eastAsiaTheme="minorEastAsia" w:hAnsiTheme="minorEastAsia"/>
          <w:sz w:val="22"/>
          <w:szCs w:val="22"/>
        </w:rPr>
        <w:t>fork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로 자식 프로세스를 만들고, 그 자식 프로세스안에서 </w:t>
      </w:r>
      <w:r>
        <w:rPr>
          <w:rFonts w:asciiTheme="minorEastAsia" w:eastAsiaTheme="minorEastAsia" w:hAnsiTheme="minorEastAsia"/>
          <w:sz w:val="22"/>
          <w:szCs w:val="22"/>
        </w:rPr>
        <w:t>exec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을 이용하면, 한 프로그램은 자신을 죽이지 않고도 전혀 다른 프로그램을 부프로세스 내에서 수행할 수 있다. </w:t>
      </w:r>
    </w:p>
    <w:p w:rsidR="00572926" w:rsidRDefault="00572926" w:rsidP="00572926">
      <w:pPr>
        <w:pStyle w:val="af8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</w:p>
    <w:p w:rsidR="00572926" w:rsidRDefault="00572926" w:rsidP="00572926">
      <w:pPr>
        <w:pStyle w:val="af8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proofErr w:type="gramStart"/>
      <w:r>
        <w:rPr>
          <w:rFonts w:asciiTheme="minorEastAsia" w:eastAsiaTheme="minorEastAsia" w:hAnsiTheme="minorEastAsia"/>
          <w:sz w:val="22"/>
          <w:szCs w:val="22"/>
        </w:rPr>
        <w:t>Wait :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 xml:space="preserve"> wait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은 자식 프로세스가 수행되고 있는 동안 부모 프로세스의 수행을 일시적으로 중단시킨다. 자식이 수행을 마치면, 기다리던 부모는 수행을 재개한다. 하나 이상의 자식이 수행되고 있으면 </w:t>
      </w:r>
      <w:r>
        <w:rPr>
          <w:rFonts w:asciiTheme="minorEastAsia" w:eastAsiaTheme="minorEastAsia" w:hAnsiTheme="minorEastAsia"/>
          <w:sz w:val="22"/>
          <w:szCs w:val="22"/>
        </w:rPr>
        <w:t>wait</w:t>
      </w:r>
      <w:r>
        <w:rPr>
          <w:rFonts w:asciiTheme="minorEastAsia" w:eastAsiaTheme="minorEastAsia" w:hAnsiTheme="minorEastAsia" w:hint="eastAsia"/>
          <w:sz w:val="22"/>
          <w:szCs w:val="22"/>
        </w:rPr>
        <w:t>은 자식 프로세스들 중 하나가 퇴장하기만 하면 바로 복귀한다.</w:t>
      </w:r>
    </w:p>
    <w:p w:rsidR="00296C67" w:rsidRPr="00572926" w:rsidRDefault="00296C67" w:rsidP="00296C67">
      <w:pPr>
        <w:pStyle w:val="af8"/>
        <w:spacing w:line="276" w:lineRule="auto"/>
        <w:rPr>
          <w:rFonts w:asciiTheme="minorEastAsia" w:eastAsia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>Wait</w:t>
      </w:r>
      <w:r>
        <w:rPr>
          <w:rFonts w:asciiTheme="minorEastAsia" w:eastAsiaTheme="minorEastAsia" w:hAnsiTheme="minorEastAsia" w:hint="eastAsia"/>
          <w:sz w:val="22"/>
          <w:szCs w:val="22"/>
        </w:rPr>
        <w:t>은 하나의 인수</w:t>
      </w:r>
      <w:proofErr w:type="gramStart"/>
      <w:r>
        <w:rPr>
          <w:rFonts w:asciiTheme="minorEastAsia" w:eastAsiaTheme="minorEastAsia" w:hAnsiTheme="minorEastAsia" w:hint="eastAsia"/>
          <w:sz w:val="22"/>
          <w:szCs w:val="22"/>
        </w:rPr>
        <w:t>,</w:t>
      </w:r>
      <w:r>
        <w:rPr>
          <w:rFonts w:asciiTheme="minorEastAsia" w:eastAsiaTheme="minorEastAsia" w:hAnsiTheme="minorEastAsia"/>
          <w:sz w:val="22"/>
          <w:szCs w:val="22"/>
        </w:rPr>
        <w:t>status</w:t>
      </w:r>
      <w:r>
        <w:rPr>
          <w:rFonts w:asciiTheme="minorEastAsia" w:eastAsiaTheme="minorEastAsia" w:hAnsiTheme="minorEastAsia" w:hint="eastAsia"/>
          <w:sz w:val="22"/>
          <w:szCs w:val="22"/>
        </w:rPr>
        <w:t>를</w:t>
      </w:r>
      <w:proofErr w:type="gramEnd"/>
      <w:r>
        <w:rPr>
          <w:rFonts w:asciiTheme="minorEastAsia" w:eastAsiaTheme="minorEastAsia" w:hAnsiTheme="minorEastAsia" w:hint="eastAsia"/>
          <w:sz w:val="22"/>
          <w:szCs w:val="22"/>
        </w:rPr>
        <w:t xml:space="preserve"> 가지며 이것은 정수를 가리키는 포인터이다. 만일 포인터가 </w:t>
      </w:r>
      <w:r>
        <w:rPr>
          <w:rFonts w:asciiTheme="minorEastAsia" w:eastAsiaTheme="minorEastAsia" w:hAnsiTheme="minorEastAsia"/>
          <w:sz w:val="22"/>
          <w:szCs w:val="22"/>
        </w:rPr>
        <w:t>NULL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이면 인수는 단순히 무시된다. 그러나 유효한 포인터가 인수로 전달되면 이 포인터가 가리키는 정수는 </w:t>
      </w:r>
      <w:r>
        <w:rPr>
          <w:rFonts w:asciiTheme="minorEastAsia" w:eastAsiaTheme="minorEastAsia" w:hAnsiTheme="minorEastAsia"/>
          <w:sz w:val="22"/>
          <w:szCs w:val="22"/>
        </w:rPr>
        <w:t>wait</w:t>
      </w:r>
      <w:r>
        <w:rPr>
          <w:rFonts w:asciiTheme="minorEastAsia" w:eastAsiaTheme="minorEastAsia" w:hAnsiTheme="minorEastAsia" w:hint="eastAsia"/>
          <w:sz w:val="22"/>
          <w:szCs w:val="22"/>
        </w:rPr>
        <w:t>가 복귀될 때 유용한 상태 정보를 나타낸다.</w:t>
      </w:r>
    </w:p>
    <w:p w:rsidR="006229B7" w:rsidRDefault="006229B7" w:rsidP="003A044D">
      <w:pPr>
        <w:pStyle w:val="af8"/>
        <w:spacing w:line="276" w:lineRule="auto"/>
        <w:rPr>
          <w:rFonts w:asciiTheme="minorEastAsia" w:eastAsiaTheme="minorEastAsia" w:hAnsiTheme="minorEastAsia" w:hint="eastAsia"/>
          <w:sz w:val="22"/>
          <w:szCs w:val="22"/>
        </w:rPr>
      </w:pPr>
    </w:p>
    <w:p w:rsidR="00F72433" w:rsidRDefault="00F72433" w:rsidP="00327590">
      <w:pPr>
        <w:pStyle w:val="af8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</w:p>
    <w:p w:rsidR="00F72433" w:rsidRDefault="00F72433" w:rsidP="00327590">
      <w:pPr>
        <w:pStyle w:val="af8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</w:p>
    <w:p w:rsidR="00F72433" w:rsidRDefault="00F72433" w:rsidP="00327590">
      <w:pPr>
        <w:pStyle w:val="af8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</w:p>
    <w:p w:rsidR="00F72433" w:rsidRPr="00D619BF" w:rsidRDefault="00F72433" w:rsidP="00327590">
      <w:pPr>
        <w:pStyle w:val="af8"/>
        <w:spacing w:line="276" w:lineRule="auto"/>
        <w:rPr>
          <w:rFonts w:asciiTheme="minorEastAsia" w:eastAsiaTheme="minorEastAsia" w:hAnsiTheme="minorEastAsia" w:hint="eastAsia"/>
          <w:sz w:val="22"/>
          <w:szCs w:val="22"/>
        </w:rPr>
      </w:pPr>
    </w:p>
    <w:p w:rsidR="00267254" w:rsidRDefault="00C01727">
      <w:pPr>
        <w:pStyle w:val="20"/>
        <w:rPr>
          <w:sz w:val="28"/>
          <w:szCs w:val="28"/>
          <w:lang w:val="ko-KR"/>
        </w:rPr>
      </w:pPr>
      <w:r w:rsidRPr="00DA2B84">
        <w:rPr>
          <w:sz w:val="28"/>
          <w:szCs w:val="28"/>
          <w:lang w:val="ko-KR"/>
        </w:rPr>
        <w:lastRenderedPageBreak/>
        <w:t xml:space="preserve">2. </w:t>
      </w:r>
      <w:r w:rsidR="00F93259">
        <w:rPr>
          <w:rFonts w:hint="eastAsia"/>
          <w:sz w:val="28"/>
          <w:szCs w:val="28"/>
          <w:lang w:val="ko-KR"/>
        </w:rPr>
        <w:t>TESTCASE</w:t>
      </w:r>
    </w:p>
    <w:p w:rsidR="00296C67" w:rsidRPr="00296C67" w:rsidRDefault="00296C67" w:rsidP="00296C67">
      <w:pPr>
        <w:rPr>
          <w:rFonts w:hint="eastAsia"/>
          <w:lang w:val="ko-KR"/>
        </w:rPr>
      </w:pPr>
    </w:p>
    <w:p w:rsidR="007820C0" w:rsidRDefault="004C5141" w:rsidP="007820C0">
      <w:pPr>
        <w:rPr>
          <w:rFonts w:hint="eastAsia"/>
          <w:lang w:val="ko-KR"/>
        </w:rPr>
      </w:pPr>
      <w:proofErr w:type="spellStart"/>
      <w:r>
        <w:rPr>
          <w:lang w:val="ko-KR"/>
        </w:rPr>
        <w:t>S</w:t>
      </w:r>
      <w:r>
        <w:rPr>
          <w:rFonts w:hint="eastAsia"/>
          <w:lang w:val="ko-KR"/>
        </w:rPr>
        <w:t>mallsh.</w:t>
      </w:r>
      <w:r>
        <w:rPr>
          <w:lang w:val="ko-KR"/>
        </w:rPr>
        <w:t>h</w:t>
      </w:r>
      <w:proofErr w:type="spellEnd"/>
      <w:r>
        <w:rPr>
          <w:lang w:val="ko-KR"/>
        </w:rPr>
        <w:t xml:space="preserve"> </w:t>
      </w:r>
      <w:r>
        <w:rPr>
          <w:rFonts w:hint="eastAsia"/>
          <w:lang w:val="ko-KR"/>
        </w:rPr>
        <w:t>라는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헤더파일을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만들어서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명령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처리를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위한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정의를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hint="eastAsia"/>
          <w:lang w:val="ko-KR"/>
        </w:rPr>
        <w:t>.</w:t>
      </w:r>
    </w:p>
    <w:p w:rsidR="004C5141" w:rsidRDefault="004C5141" w:rsidP="007820C0">
      <w:pPr>
        <w:rPr>
          <w:rFonts w:hint="eastAsia"/>
          <w:lang w:val="ko-KR"/>
        </w:rPr>
      </w:pPr>
      <w:proofErr w:type="spellStart"/>
      <w:r>
        <w:rPr>
          <w:lang w:val="ko-KR"/>
        </w:rPr>
        <w:t>Mini_shell.c</w:t>
      </w:r>
      <w:proofErr w:type="spellEnd"/>
      <w:r>
        <w:rPr>
          <w:rFonts w:hint="eastAsia"/>
          <w:lang w:val="ko-KR"/>
        </w:rPr>
        <w:t>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구현을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했음으로</w:t>
      </w:r>
      <w:r>
        <w:rPr>
          <w:rFonts w:hint="eastAsia"/>
          <w:lang w:val="ko-KR"/>
        </w:rPr>
        <w:t xml:space="preserve"> </w:t>
      </w:r>
      <w:proofErr w:type="spellStart"/>
      <w:r>
        <w:rPr>
          <w:lang w:val="ko-KR"/>
        </w:rPr>
        <w:t>gcc</w:t>
      </w:r>
      <w:proofErr w:type="spellEnd"/>
      <w:r>
        <w:rPr>
          <w:lang w:val="ko-KR"/>
        </w:rPr>
        <w:t xml:space="preserve"> -</w:t>
      </w:r>
      <w:proofErr w:type="spellStart"/>
      <w:r>
        <w:rPr>
          <w:lang w:val="ko-KR"/>
        </w:rPr>
        <w:t>o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mini_shell.out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mini_shell.c</w:t>
      </w:r>
      <w:proofErr w:type="spellEnd"/>
      <w:r>
        <w:rPr>
          <w:lang w:val="ko-KR"/>
        </w:rPr>
        <w:t xml:space="preserve"> </w:t>
      </w:r>
      <w:r>
        <w:rPr>
          <w:rFonts w:hint="eastAsia"/>
          <w:lang w:val="ko-KR"/>
        </w:rPr>
        <w:t>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실행파일을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만든다</w:t>
      </w:r>
      <w:r>
        <w:rPr>
          <w:rFonts w:hint="eastAsia"/>
          <w:lang w:val="ko-KR"/>
        </w:rPr>
        <w:t>.</w:t>
      </w:r>
    </w:p>
    <w:p w:rsidR="004C5141" w:rsidRDefault="004C5141" w:rsidP="007820C0">
      <w:pPr>
        <w:rPr>
          <w:rFonts w:hint="eastAsia"/>
          <w:lang w:val="ko-KR"/>
        </w:rPr>
      </w:pPr>
      <w:proofErr w:type="gramStart"/>
      <w:r>
        <w:rPr>
          <w:lang w:val="ko-KR"/>
        </w:rPr>
        <w:t>./</w:t>
      </w:r>
      <w:proofErr w:type="spellStart"/>
      <w:proofErr w:type="gramEnd"/>
      <w:r>
        <w:rPr>
          <w:lang w:val="ko-KR"/>
        </w:rPr>
        <w:t>mini_shell.out</w:t>
      </w:r>
      <w:r>
        <w:rPr>
          <w:rFonts w:hint="eastAsia"/>
          <w:lang w:val="ko-KR"/>
        </w:rPr>
        <w:t>으로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실행을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해준다</w:t>
      </w:r>
      <w:r>
        <w:rPr>
          <w:rFonts w:hint="eastAsia"/>
          <w:lang w:val="ko-KR"/>
        </w:rPr>
        <w:t>.</w:t>
      </w:r>
    </w:p>
    <w:p w:rsidR="004C5141" w:rsidRDefault="00F72433" w:rsidP="007820C0">
      <w:pPr>
        <w:rPr>
          <w:rFonts w:hint="eastAsia"/>
          <w:lang w:val="ko-KR"/>
        </w:rPr>
      </w:pPr>
      <w:proofErr w:type="spellStart"/>
      <w:r>
        <w:rPr>
          <w:rFonts w:hint="eastAsia"/>
          <w:lang w:val="ko-KR"/>
        </w:rPr>
        <w:t>Command</w:t>
      </w:r>
      <w:proofErr w:type="spellEnd"/>
      <w:r>
        <w:rPr>
          <w:rFonts w:hint="eastAsia"/>
          <w:lang w:val="ko-KR"/>
        </w:rPr>
        <w:t>&gt; /</w:t>
      </w:r>
      <w:r>
        <w:rPr>
          <w:lang w:val="ko-KR"/>
        </w:rPr>
        <w:t>/</w:t>
      </w:r>
      <w:proofErr w:type="spellStart"/>
      <w:r>
        <w:rPr>
          <w:lang w:val="ko-KR"/>
        </w:rPr>
        <w:t>prompt</w:t>
      </w:r>
      <w:r>
        <w:rPr>
          <w:rFonts w:hint="eastAsia"/>
          <w:lang w:val="ko-KR"/>
        </w:rPr>
        <w:t>이다</w:t>
      </w:r>
      <w:proofErr w:type="spellEnd"/>
      <w:r>
        <w:rPr>
          <w:rFonts w:hint="eastAsia"/>
          <w:lang w:val="ko-KR"/>
        </w:rPr>
        <w:t>.</w:t>
      </w:r>
    </w:p>
    <w:p w:rsidR="00F72433" w:rsidRPr="00296C67" w:rsidRDefault="00F72433" w:rsidP="007820C0">
      <w:pPr>
        <w:rPr>
          <w:rFonts w:hint="eastAsia"/>
          <w:b/>
          <w:lang w:val="ko-KR"/>
        </w:rPr>
      </w:pPr>
      <w:proofErr w:type="spellStart"/>
      <w:r w:rsidRPr="00296C67">
        <w:rPr>
          <w:b/>
          <w:lang w:val="ko-KR"/>
        </w:rPr>
        <w:t>Command</w:t>
      </w:r>
      <w:proofErr w:type="spellEnd"/>
      <w:r w:rsidRPr="00296C67">
        <w:rPr>
          <w:b/>
          <w:lang w:val="ko-KR"/>
        </w:rPr>
        <w:t xml:space="preserve"> &gt; </w:t>
      </w:r>
      <w:proofErr w:type="spellStart"/>
      <w:r w:rsidRPr="00296C67">
        <w:rPr>
          <w:rFonts w:hint="eastAsia"/>
          <w:b/>
          <w:lang w:val="ko-KR"/>
        </w:rPr>
        <w:t>ls</w:t>
      </w:r>
      <w:proofErr w:type="spellEnd"/>
      <w:r w:rsidRPr="00296C67">
        <w:rPr>
          <w:rFonts w:hint="eastAsia"/>
          <w:b/>
          <w:lang w:val="ko-KR"/>
        </w:rPr>
        <w:t xml:space="preserve"> </w:t>
      </w:r>
    </w:p>
    <w:p w:rsidR="00F72433" w:rsidRPr="00F72433" w:rsidRDefault="00F72433" w:rsidP="007820C0">
      <w:pPr>
        <w:rPr>
          <w:rFonts w:hint="eastAsia"/>
        </w:rPr>
      </w:pPr>
      <w:r>
        <w:rPr>
          <w:rFonts w:hint="eastAsia"/>
          <w:lang w:val="ko-KR"/>
        </w:rPr>
        <w:t>현재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디렉토리에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있는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파일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및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디렉토리의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목록이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보여진다</w:t>
      </w:r>
      <w:r>
        <w:rPr>
          <w:rFonts w:hint="eastAsia"/>
          <w:lang w:val="ko-KR"/>
        </w:rPr>
        <w:t>.</w:t>
      </w:r>
      <w:r>
        <w:rPr>
          <w:lang w:val="ko-KR"/>
        </w:rPr>
        <w:t xml:space="preserve"> </w:t>
      </w:r>
      <w:r w:rsidRPr="00F72433">
        <w:t xml:space="preserve">Ex) </w:t>
      </w:r>
      <w:proofErr w:type="spellStart"/>
      <w:r w:rsidRPr="00F72433">
        <w:t>mini_shell.c</w:t>
      </w:r>
      <w:proofErr w:type="spellEnd"/>
      <w:r w:rsidRPr="00F72433">
        <w:t xml:space="preserve"> </w:t>
      </w:r>
      <w:proofErr w:type="spellStart"/>
      <w:r w:rsidRPr="00F72433">
        <w:t>minshell.out</w:t>
      </w:r>
      <w:proofErr w:type="spellEnd"/>
      <w:r w:rsidRPr="00F72433">
        <w:t xml:space="preserve"> </w:t>
      </w:r>
      <w:proofErr w:type="spellStart"/>
      <w:r w:rsidRPr="00F72433">
        <w:t>smallsh.h</w:t>
      </w:r>
      <w:proofErr w:type="spellEnd"/>
    </w:p>
    <w:p w:rsidR="00F72433" w:rsidRPr="00296C67" w:rsidRDefault="00F72433" w:rsidP="007820C0">
      <w:pPr>
        <w:rPr>
          <w:b/>
          <w:lang w:val="ko-KR"/>
        </w:rPr>
      </w:pPr>
      <w:proofErr w:type="spellStart"/>
      <w:r w:rsidRPr="00296C67">
        <w:rPr>
          <w:b/>
          <w:lang w:val="ko-KR"/>
        </w:rPr>
        <w:t>Command</w:t>
      </w:r>
      <w:proofErr w:type="spellEnd"/>
      <w:r w:rsidRPr="00296C67">
        <w:rPr>
          <w:b/>
          <w:lang w:val="ko-KR"/>
        </w:rPr>
        <w:t xml:space="preserve">&gt; </w:t>
      </w:r>
      <w:proofErr w:type="spellStart"/>
      <w:r w:rsidRPr="00296C67">
        <w:rPr>
          <w:b/>
          <w:lang w:val="ko-KR"/>
        </w:rPr>
        <w:t>ls</w:t>
      </w:r>
      <w:proofErr w:type="spellEnd"/>
      <w:r w:rsidRPr="00296C67">
        <w:rPr>
          <w:b/>
          <w:lang w:val="ko-KR"/>
        </w:rPr>
        <w:t xml:space="preserve"> -</w:t>
      </w:r>
      <w:proofErr w:type="spellStart"/>
      <w:r w:rsidRPr="00296C67">
        <w:rPr>
          <w:b/>
          <w:lang w:val="ko-KR"/>
        </w:rPr>
        <w:t>l</w:t>
      </w:r>
      <w:proofErr w:type="spellEnd"/>
    </w:p>
    <w:p w:rsidR="00F72433" w:rsidRDefault="00F72433" w:rsidP="007820C0">
      <w:pPr>
        <w:rPr>
          <w:lang w:val="ko-KR"/>
        </w:rPr>
      </w:pPr>
      <w:proofErr w:type="spellStart"/>
      <w:r>
        <w:rPr>
          <w:lang w:val="ko-KR"/>
        </w:rPr>
        <w:t>Ls</w:t>
      </w:r>
      <w:proofErr w:type="spellEnd"/>
      <w:r>
        <w:rPr>
          <w:rFonts w:hint="eastAsia"/>
          <w:lang w:val="ko-KR"/>
        </w:rPr>
        <w:t>에</w:t>
      </w:r>
      <w:r>
        <w:rPr>
          <w:rFonts w:hint="eastAsia"/>
          <w:lang w:val="ko-KR"/>
        </w:rPr>
        <w:t xml:space="preserve"> -</w:t>
      </w:r>
      <w:proofErr w:type="spellStart"/>
      <w:r>
        <w:rPr>
          <w:rFonts w:hint="eastAsia"/>
          <w:lang w:val="ko-KR"/>
        </w:rPr>
        <w:t>l</w:t>
      </w:r>
      <w:proofErr w:type="spellEnd"/>
      <w:r>
        <w:rPr>
          <w:rFonts w:hint="eastAsia"/>
          <w:lang w:val="ko-KR"/>
        </w:rPr>
        <w:t>이라는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명령어를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붙여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현재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디렉토리가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파일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및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디렉토리의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접근권한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등의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상세한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정보의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목록을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보여준다</w:t>
      </w:r>
      <w:r>
        <w:rPr>
          <w:rFonts w:hint="eastAsia"/>
          <w:lang w:val="ko-KR"/>
        </w:rPr>
        <w:t>.</w:t>
      </w:r>
    </w:p>
    <w:p w:rsidR="00F72433" w:rsidRPr="00F72433" w:rsidRDefault="00F72433" w:rsidP="007820C0">
      <w:r w:rsidRPr="00F72433">
        <w:t>Ex) total 72</w:t>
      </w:r>
    </w:p>
    <w:p w:rsidR="00F72433" w:rsidRPr="00F72433" w:rsidRDefault="00F72433" w:rsidP="007820C0">
      <w:r w:rsidRPr="00F72433">
        <w:t xml:space="preserve">      -</w:t>
      </w:r>
      <w:proofErr w:type="spellStart"/>
      <w:r w:rsidRPr="00F72433">
        <w:t>rwxr</w:t>
      </w:r>
      <w:proofErr w:type="spellEnd"/>
      <w:r w:rsidRPr="00F72433">
        <w:t>-</w:t>
      </w:r>
      <w:proofErr w:type="spellStart"/>
      <w:r w:rsidRPr="00F72433">
        <w:t>xr</w:t>
      </w:r>
      <w:proofErr w:type="spellEnd"/>
      <w:r w:rsidRPr="00F72433">
        <w:t xml:space="preserve">-x 1 pi </w:t>
      </w:r>
      <w:proofErr w:type="spellStart"/>
      <w:r w:rsidRPr="00F72433">
        <w:t>pi</w:t>
      </w:r>
      <w:proofErr w:type="spellEnd"/>
      <w:r w:rsidRPr="00F72433">
        <w:t xml:space="preserve"> 8308 Sep 20 07:59 </w:t>
      </w:r>
      <w:proofErr w:type="spellStart"/>
      <w:r w:rsidRPr="00F72433">
        <w:t>copyfile</w:t>
      </w:r>
      <w:proofErr w:type="spellEnd"/>
    </w:p>
    <w:p w:rsidR="00F72433" w:rsidRPr="00F72433" w:rsidRDefault="00F72433" w:rsidP="007820C0">
      <w:pPr>
        <w:rPr>
          <w:rFonts w:hint="eastAsia"/>
        </w:rPr>
      </w:pPr>
      <w:r>
        <w:t xml:space="preserve">     </w:t>
      </w:r>
      <w:proofErr w:type="gramStart"/>
      <w:r>
        <w:t>….</w:t>
      </w:r>
      <w:proofErr w:type="gramEnd"/>
      <w:r>
        <w:rPr>
          <w:rFonts w:hint="eastAsia"/>
        </w:rPr>
        <w:t>등</w:t>
      </w:r>
    </w:p>
    <w:p w:rsidR="00F72433" w:rsidRPr="00296C67" w:rsidRDefault="00F72433" w:rsidP="007820C0">
      <w:pPr>
        <w:rPr>
          <w:rFonts w:hint="eastAsia"/>
          <w:b/>
          <w:lang w:val="ko-KR"/>
        </w:rPr>
      </w:pPr>
      <w:proofErr w:type="spellStart"/>
      <w:r w:rsidRPr="00296C67">
        <w:rPr>
          <w:rFonts w:hint="eastAsia"/>
          <w:b/>
          <w:lang w:val="ko-KR"/>
        </w:rPr>
        <w:t>Command</w:t>
      </w:r>
      <w:proofErr w:type="spellEnd"/>
      <w:r w:rsidRPr="00296C67">
        <w:rPr>
          <w:rFonts w:hint="eastAsia"/>
          <w:b/>
          <w:lang w:val="ko-KR"/>
        </w:rPr>
        <w:t xml:space="preserve">&gt; </w:t>
      </w:r>
      <w:proofErr w:type="spellStart"/>
      <w:r w:rsidRPr="00296C67">
        <w:rPr>
          <w:rFonts w:hint="eastAsia"/>
          <w:b/>
          <w:lang w:val="ko-KR"/>
        </w:rPr>
        <w:t>pwd</w:t>
      </w:r>
      <w:proofErr w:type="spellEnd"/>
    </w:p>
    <w:p w:rsidR="00F72433" w:rsidRPr="00F72433" w:rsidRDefault="00F72433" w:rsidP="007820C0">
      <w:pPr>
        <w:rPr>
          <w:rFonts w:hint="eastAsia"/>
        </w:rPr>
      </w:pPr>
      <w:r>
        <w:rPr>
          <w:rFonts w:hint="eastAsia"/>
          <w:lang w:val="ko-KR"/>
        </w:rPr>
        <w:t>현재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디렉토리를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출력해준다</w:t>
      </w:r>
      <w:r>
        <w:rPr>
          <w:rFonts w:hint="eastAsia"/>
          <w:lang w:val="ko-KR"/>
        </w:rPr>
        <w:t>.</w:t>
      </w:r>
      <w:r>
        <w:rPr>
          <w:lang w:val="ko-KR"/>
        </w:rPr>
        <w:t xml:space="preserve"> </w:t>
      </w:r>
      <w:r w:rsidRPr="00F72433">
        <w:t>Ex) /home/pi</w:t>
      </w:r>
    </w:p>
    <w:p w:rsidR="00F72433" w:rsidRPr="00296C67" w:rsidRDefault="00F72433" w:rsidP="007820C0">
      <w:pPr>
        <w:rPr>
          <w:rFonts w:hint="eastAsia"/>
          <w:b/>
        </w:rPr>
      </w:pPr>
      <w:r w:rsidRPr="00296C67">
        <w:rPr>
          <w:rFonts w:hint="eastAsia"/>
          <w:b/>
        </w:rPr>
        <w:t>Command&gt; echo Hello!</w:t>
      </w:r>
    </w:p>
    <w:p w:rsidR="00F72433" w:rsidRDefault="00F72433" w:rsidP="007820C0">
      <w:pPr>
        <w:rPr>
          <w:rFonts w:hint="eastAsia"/>
        </w:rPr>
      </w:pPr>
      <w:r>
        <w:t xml:space="preserve">Hello!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출력해준다</w:t>
      </w:r>
      <w:r>
        <w:rPr>
          <w:rFonts w:hint="eastAsia"/>
        </w:rPr>
        <w:t>.</w:t>
      </w:r>
    </w:p>
    <w:p w:rsidR="00F72433" w:rsidRPr="00296C67" w:rsidRDefault="00F72433" w:rsidP="007820C0">
      <w:pPr>
        <w:rPr>
          <w:b/>
        </w:rPr>
      </w:pPr>
      <w:r w:rsidRPr="00296C67">
        <w:rPr>
          <w:b/>
        </w:rPr>
        <w:t>Command&gt; cat hello.txt</w:t>
      </w:r>
    </w:p>
    <w:p w:rsidR="00F72433" w:rsidRPr="00F72433" w:rsidRDefault="00F72433" w:rsidP="007820C0">
      <w:pPr>
        <w:rPr>
          <w:rFonts w:hint="eastAsia"/>
        </w:rPr>
      </w:pPr>
      <w:r>
        <w:t>Hello! (</w:t>
      </w:r>
      <w:r>
        <w:rPr>
          <w:rFonts w:hint="eastAsia"/>
        </w:rPr>
        <w:t>지정한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출력해준다</w:t>
      </w:r>
      <w:r>
        <w:rPr>
          <w:rFonts w:hint="eastAsia"/>
        </w:rPr>
        <w:t>.)</w:t>
      </w:r>
    </w:p>
    <w:p w:rsidR="007820C0" w:rsidRPr="00F72433" w:rsidRDefault="007820C0" w:rsidP="007820C0">
      <w:r w:rsidRPr="00F72433">
        <w:t xml:space="preserve"> </w:t>
      </w:r>
      <w:bookmarkStart w:id="0" w:name="_GoBack"/>
      <w:bookmarkEnd w:id="0"/>
    </w:p>
    <w:p w:rsidR="004054A2" w:rsidRDefault="004054A2" w:rsidP="007820C0"/>
    <w:p w:rsidR="00F72433" w:rsidRDefault="00F72433" w:rsidP="007820C0"/>
    <w:p w:rsidR="00F72433" w:rsidRDefault="00F72433" w:rsidP="007820C0"/>
    <w:p w:rsidR="00F72433" w:rsidRDefault="00F72433" w:rsidP="007820C0"/>
    <w:p w:rsidR="00F72433" w:rsidRDefault="00F72433" w:rsidP="007820C0"/>
    <w:p w:rsidR="00F72433" w:rsidRDefault="00F72433" w:rsidP="007820C0"/>
    <w:p w:rsidR="00F72433" w:rsidRDefault="00F72433" w:rsidP="007820C0"/>
    <w:p w:rsidR="00F72433" w:rsidRPr="00F72433" w:rsidRDefault="00F72433" w:rsidP="007820C0">
      <w:pPr>
        <w:rPr>
          <w:rFonts w:hint="eastAsia"/>
        </w:rPr>
      </w:pPr>
    </w:p>
    <w:p w:rsidR="00267254" w:rsidRPr="00DA2B84" w:rsidRDefault="00C01727">
      <w:pPr>
        <w:pStyle w:val="30"/>
        <w:rPr>
          <w:sz w:val="28"/>
          <w:szCs w:val="28"/>
        </w:rPr>
      </w:pPr>
      <w:r w:rsidRPr="00F72433">
        <w:rPr>
          <w:sz w:val="28"/>
          <w:szCs w:val="28"/>
        </w:rPr>
        <w:t xml:space="preserve">3. </w:t>
      </w:r>
      <w:r w:rsidR="00F93259">
        <w:rPr>
          <w:rFonts w:hint="eastAsia"/>
          <w:sz w:val="28"/>
          <w:szCs w:val="28"/>
          <w:lang w:val="ko-KR"/>
        </w:rPr>
        <w:t>부록</w:t>
      </w:r>
      <w:r w:rsidR="00F93259" w:rsidRPr="00F72433">
        <w:rPr>
          <w:rFonts w:hint="eastAsia"/>
          <w:sz w:val="28"/>
          <w:szCs w:val="28"/>
        </w:rPr>
        <w:t xml:space="preserve">: </w:t>
      </w:r>
      <w:r w:rsidR="00F93259">
        <w:rPr>
          <w:rFonts w:hint="eastAsia"/>
          <w:sz w:val="28"/>
          <w:szCs w:val="28"/>
          <w:lang w:val="ko-KR"/>
        </w:rPr>
        <w:t>소스</w:t>
      </w:r>
      <w:r w:rsidR="00F93259" w:rsidRPr="00F72433">
        <w:rPr>
          <w:rFonts w:hint="eastAsia"/>
          <w:sz w:val="28"/>
          <w:szCs w:val="28"/>
        </w:rPr>
        <w:t xml:space="preserve"> </w:t>
      </w:r>
      <w:r w:rsidR="00F93259">
        <w:rPr>
          <w:rFonts w:hint="eastAsia"/>
          <w:sz w:val="28"/>
          <w:szCs w:val="28"/>
          <w:lang w:val="ko-KR"/>
        </w:rPr>
        <w:t>코드</w:t>
      </w:r>
    </w:p>
    <w:p w:rsidR="007D6D8F" w:rsidRDefault="007D6D8F" w:rsidP="007D6D8F">
      <w:pPr>
        <w:rPr>
          <w:rStyle w:val="af1"/>
          <w:color w:val="auto"/>
        </w:rPr>
      </w:pPr>
      <w:r>
        <w:rPr>
          <w:rStyle w:val="af1"/>
          <w:rFonts w:hint="eastAsia"/>
          <w:color w:val="auto"/>
        </w:rPr>
        <w:t xml:space="preserve">1. </w:t>
      </w:r>
      <w:proofErr w:type="spellStart"/>
      <w:r>
        <w:rPr>
          <w:rStyle w:val="af1"/>
          <w:rFonts w:hint="eastAsia"/>
          <w:color w:val="auto"/>
        </w:rPr>
        <w:t>mini_</w:t>
      </w:r>
      <w:proofErr w:type="gramStart"/>
      <w:r>
        <w:rPr>
          <w:rStyle w:val="af1"/>
          <w:rFonts w:hint="eastAsia"/>
          <w:color w:val="auto"/>
        </w:rPr>
        <w:t>shell.c</w:t>
      </w:r>
      <w:proofErr w:type="spellEnd"/>
      <w:r>
        <w:rPr>
          <w:rStyle w:val="af1"/>
          <w:rFonts w:hint="eastAsia"/>
          <w:color w:val="auto"/>
        </w:rPr>
        <w:t xml:space="preserve"> :</w:t>
      </w:r>
      <w:proofErr w:type="gramEnd"/>
      <w:r>
        <w:rPr>
          <w:rStyle w:val="af1"/>
          <w:rFonts w:hint="eastAsia"/>
          <w:color w:val="auto"/>
        </w:rPr>
        <w:t xml:space="preserve"> </w:t>
      </w:r>
      <w:proofErr w:type="spellStart"/>
      <w:r>
        <w:rPr>
          <w:rStyle w:val="af1"/>
          <w:rFonts w:hint="eastAsia"/>
          <w:color w:val="auto"/>
        </w:rPr>
        <w:t>mini_shell</w:t>
      </w:r>
      <w:proofErr w:type="spellEnd"/>
      <w:r>
        <w:rPr>
          <w:rStyle w:val="af1"/>
          <w:rFonts w:hint="eastAsia"/>
          <w:color w:val="auto"/>
        </w:rPr>
        <w:t>을</w:t>
      </w:r>
      <w:r>
        <w:rPr>
          <w:rStyle w:val="af1"/>
          <w:rFonts w:hint="eastAsia"/>
          <w:color w:val="auto"/>
        </w:rPr>
        <w:t xml:space="preserve"> </w:t>
      </w:r>
      <w:r>
        <w:rPr>
          <w:rStyle w:val="af1"/>
          <w:rFonts w:hint="eastAsia"/>
          <w:color w:val="auto"/>
        </w:rPr>
        <w:t>실제</w:t>
      </w:r>
      <w:r>
        <w:rPr>
          <w:rStyle w:val="af1"/>
          <w:rFonts w:hint="eastAsia"/>
          <w:color w:val="auto"/>
        </w:rPr>
        <w:t xml:space="preserve"> </w:t>
      </w:r>
      <w:r>
        <w:rPr>
          <w:rStyle w:val="af1"/>
          <w:rFonts w:hint="eastAsia"/>
          <w:color w:val="auto"/>
        </w:rPr>
        <w:t>구현</w:t>
      </w:r>
    </w:p>
    <w:p w:rsidR="007D6D8F" w:rsidRDefault="007D6D8F" w:rsidP="007D6D8F">
      <w:pPr>
        <w:rPr>
          <w:rStyle w:val="af1"/>
          <w:rFonts w:hint="eastAsia"/>
          <w:color w:val="auto"/>
        </w:rPr>
      </w:pPr>
      <w:proofErr w:type="gramStart"/>
      <w:r>
        <w:rPr>
          <w:rStyle w:val="af1"/>
          <w:rFonts w:hint="eastAsia"/>
          <w:color w:val="auto"/>
        </w:rPr>
        <w:t>2.</w:t>
      </w:r>
      <w:r>
        <w:rPr>
          <w:rStyle w:val="af1"/>
          <w:color w:val="auto"/>
        </w:rPr>
        <w:t>smallsh.h :</w:t>
      </w:r>
      <w:proofErr w:type="gramEnd"/>
      <w:r>
        <w:rPr>
          <w:rStyle w:val="af1"/>
          <w:color w:val="auto"/>
        </w:rPr>
        <w:t xml:space="preserve"> </w:t>
      </w:r>
      <w:proofErr w:type="spellStart"/>
      <w:r w:rsidR="001355FC">
        <w:rPr>
          <w:rStyle w:val="af1"/>
          <w:color w:val="auto"/>
        </w:rPr>
        <w:t>mini_shell</w:t>
      </w:r>
      <w:proofErr w:type="spellEnd"/>
      <w:r w:rsidR="001355FC">
        <w:rPr>
          <w:rStyle w:val="af1"/>
          <w:rFonts w:hint="eastAsia"/>
          <w:color w:val="auto"/>
        </w:rPr>
        <w:t>에서</w:t>
      </w:r>
      <w:r w:rsidR="001355FC">
        <w:rPr>
          <w:rStyle w:val="af1"/>
          <w:rFonts w:hint="eastAsia"/>
          <w:color w:val="auto"/>
        </w:rPr>
        <w:t xml:space="preserve"> </w:t>
      </w:r>
      <w:r w:rsidR="001355FC">
        <w:rPr>
          <w:rStyle w:val="af1"/>
          <w:rFonts w:hint="eastAsia"/>
          <w:color w:val="auto"/>
        </w:rPr>
        <w:t>명령</w:t>
      </w:r>
      <w:r w:rsidR="001355FC">
        <w:rPr>
          <w:rStyle w:val="af1"/>
          <w:rFonts w:hint="eastAsia"/>
          <w:color w:val="auto"/>
        </w:rPr>
        <w:t xml:space="preserve"> </w:t>
      </w:r>
      <w:r w:rsidR="001355FC">
        <w:rPr>
          <w:rStyle w:val="af1"/>
          <w:rFonts w:hint="eastAsia"/>
          <w:color w:val="auto"/>
        </w:rPr>
        <w:t>처리기를</w:t>
      </w:r>
      <w:r w:rsidR="001355FC">
        <w:rPr>
          <w:rStyle w:val="af1"/>
          <w:rFonts w:hint="eastAsia"/>
          <w:color w:val="auto"/>
        </w:rPr>
        <w:t xml:space="preserve"> </w:t>
      </w:r>
      <w:r w:rsidR="001355FC">
        <w:rPr>
          <w:rStyle w:val="af1"/>
          <w:rFonts w:hint="eastAsia"/>
          <w:color w:val="auto"/>
        </w:rPr>
        <w:t>위한</w:t>
      </w:r>
      <w:r w:rsidR="001355FC">
        <w:rPr>
          <w:rStyle w:val="af1"/>
          <w:rFonts w:hint="eastAsia"/>
          <w:color w:val="auto"/>
        </w:rPr>
        <w:t xml:space="preserve"> </w:t>
      </w:r>
      <w:r w:rsidR="001355FC">
        <w:rPr>
          <w:rStyle w:val="af1"/>
          <w:rFonts w:hint="eastAsia"/>
          <w:color w:val="auto"/>
        </w:rPr>
        <w:t>정의들</w:t>
      </w:r>
    </w:p>
    <w:p w:rsidR="007D6D8F" w:rsidRDefault="007D6D8F" w:rsidP="007D6D8F">
      <w:pPr>
        <w:rPr>
          <w:rStyle w:val="af1"/>
          <w:color w:val="auto"/>
        </w:rPr>
      </w:pPr>
    </w:p>
    <w:p w:rsidR="007D6D8F" w:rsidRPr="001355FC" w:rsidRDefault="007D6D8F" w:rsidP="007D6D8F">
      <w:pPr>
        <w:rPr>
          <w:rStyle w:val="af1"/>
          <w:color w:val="auto"/>
          <w:sz w:val="32"/>
          <w:szCs w:val="32"/>
        </w:rPr>
      </w:pPr>
      <w:r w:rsidRPr="001355FC">
        <w:rPr>
          <w:rStyle w:val="af1"/>
          <w:color w:val="auto"/>
          <w:sz w:val="32"/>
          <w:szCs w:val="32"/>
        </w:rPr>
        <w:t>&lt;</w:t>
      </w:r>
      <w:proofErr w:type="spellStart"/>
      <w:r w:rsidRPr="001355FC">
        <w:rPr>
          <w:rStyle w:val="af1"/>
          <w:color w:val="auto"/>
          <w:sz w:val="32"/>
          <w:szCs w:val="32"/>
        </w:rPr>
        <w:t>smallsh.h</w:t>
      </w:r>
      <w:proofErr w:type="spellEnd"/>
      <w:r w:rsidRPr="001355FC">
        <w:rPr>
          <w:rStyle w:val="af1"/>
          <w:color w:val="auto"/>
          <w:sz w:val="32"/>
          <w:szCs w:val="32"/>
        </w:rPr>
        <w:t>&gt;</w:t>
      </w:r>
    </w:p>
    <w:p w:rsidR="001355FC" w:rsidRPr="007D6D8F" w:rsidRDefault="001355FC" w:rsidP="007D6D8F">
      <w:pPr>
        <w:rPr>
          <w:rStyle w:val="af1"/>
          <w:color w:val="auto"/>
        </w:rPr>
      </w:pPr>
    </w:p>
    <w:p w:rsidR="007D6D8F" w:rsidRPr="007D6D8F" w:rsidRDefault="007D6D8F" w:rsidP="007D6D8F">
      <w:pPr>
        <w:rPr>
          <w:rStyle w:val="af1"/>
        </w:rPr>
      </w:pPr>
      <w:r>
        <w:rPr>
          <w:rStyle w:val="af1"/>
          <w:rFonts w:hint="eastAsia"/>
        </w:rPr>
        <w:t xml:space="preserve"> </w:t>
      </w:r>
      <w:r w:rsidRPr="007D6D8F">
        <w:rPr>
          <w:rStyle w:val="af1"/>
        </w:rPr>
        <w:t>#include &lt;</w:t>
      </w:r>
      <w:proofErr w:type="spellStart"/>
      <w:r w:rsidRPr="007D6D8F">
        <w:rPr>
          <w:rStyle w:val="af1"/>
        </w:rPr>
        <w:t>stdio.h</w:t>
      </w:r>
      <w:proofErr w:type="spellEnd"/>
      <w:r w:rsidRPr="007D6D8F">
        <w:rPr>
          <w:rStyle w:val="af1"/>
        </w:rPr>
        <w:t>&gt;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>#include &lt;</w:t>
      </w:r>
      <w:proofErr w:type="spellStart"/>
      <w:r w:rsidRPr="007D6D8F">
        <w:rPr>
          <w:rStyle w:val="af1"/>
        </w:rPr>
        <w:t>unistd.h</w:t>
      </w:r>
      <w:proofErr w:type="spellEnd"/>
      <w:r w:rsidRPr="007D6D8F">
        <w:rPr>
          <w:rStyle w:val="af1"/>
        </w:rPr>
        <w:t>&gt;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  <w:rFonts w:hint="eastAsia"/>
        </w:rPr>
      </w:pPr>
      <w:r w:rsidRPr="007D6D8F">
        <w:rPr>
          <w:rStyle w:val="af1"/>
          <w:rFonts w:hint="eastAsia"/>
        </w:rPr>
        <w:t xml:space="preserve">#define EOL 1     /* </w:t>
      </w:r>
      <w:r w:rsidRPr="007D6D8F">
        <w:rPr>
          <w:rStyle w:val="af1"/>
          <w:rFonts w:hint="eastAsia"/>
        </w:rPr>
        <w:t>줄의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끝</w:t>
      </w:r>
      <w:r w:rsidRPr="007D6D8F">
        <w:rPr>
          <w:rStyle w:val="af1"/>
          <w:rFonts w:hint="eastAsia"/>
        </w:rPr>
        <w:t xml:space="preserve"> */</w:t>
      </w:r>
    </w:p>
    <w:p w:rsidR="007D6D8F" w:rsidRPr="007D6D8F" w:rsidRDefault="007D6D8F" w:rsidP="007D6D8F">
      <w:pPr>
        <w:rPr>
          <w:rStyle w:val="af1"/>
          <w:rFonts w:hint="eastAsia"/>
        </w:rPr>
      </w:pPr>
      <w:r w:rsidRPr="007D6D8F">
        <w:rPr>
          <w:rStyle w:val="af1"/>
          <w:rFonts w:hint="eastAsia"/>
        </w:rPr>
        <w:t xml:space="preserve">#define ARG 2     /* </w:t>
      </w:r>
      <w:r w:rsidRPr="007D6D8F">
        <w:rPr>
          <w:rStyle w:val="af1"/>
          <w:rFonts w:hint="eastAsia"/>
        </w:rPr>
        <w:t>정상적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인수</w:t>
      </w:r>
      <w:r w:rsidRPr="007D6D8F">
        <w:rPr>
          <w:rStyle w:val="af1"/>
          <w:rFonts w:hint="eastAsia"/>
        </w:rPr>
        <w:t xml:space="preserve"> */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>#define AMPERSAND 3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>#define SEMICOLON 4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>#define INTERRUPT 5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  <w:rFonts w:hint="eastAsia"/>
        </w:rPr>
      </w:pPr>
      <w:r w:rsidRPr="007D6D8F">
        <w:rPr>
          <w:rStyle w:val="af1"/>
          <w:rFonts w:hint="eastAsia"/>
        </w:rPr>
        <w:t xml:space="preserve">#define MAXARG 512  /* </w:t>
      </w:r>
      <w:r w:rsidRPr="007D6D8F">
        <w:rPr>
          <w:rStyle w:val="af1"/>
          <w:rFonts w:hint="eastAsia"/>
        </w:rPr>
        <w:t>명령인수의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최대수</w:t>
      </w:r>
      <w:r w:rsidRPr="007D6D8F">
        <w:rPr>
          <w:rStyle w:val="af1"/>
          <w:rFonts w:hint="eastAsia"/>
        </w:rPr>
        <w:t xml:space="preserve"> */</w:t>
      </w:r>
    </w:p>
    <w:p w:rsidR="007D6D8F" w:rsidRPr="007D6D8F" w:rsidRDefault="007D6D8F" w:rsidP="007D6D8F">
      <w:pPr>
        <w:rPr>
          <w:rStyle w:val="af1"/>
          <w:rFonts w:hint="eastAsia"/>
        </w:rPr>
      </w:pPr>
      <w:r w:rsidRPr="007D6D8F">
        <w:rPr>
          <w:rStyle w:val="af1"/>
          <w:rFonts w:hint="eastAsia"/>
        </w:rPr>
        <w:t xml:space="preserve">#define MAXBUF 512  /* </w:t>
      </w:r>
      <w:r w:rsidRPr="007D6D8F">
        <w:rPr>
          <w:rStyle w:val="af1"/>
          <w:rFonts w:hint="eastAsia"/>
        </w:rPr>
        <w:t>입력줄의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최대길이</w:t>
      </w:r>
      <w:r w:rsidRPr="007D6D8F">
        <w:rPr>
          <w:rStyle w:val="af1"/>
          <w:rFonts w:hint="eastAsia"/>
        </w:rPr>
        <w:t>*/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>#define FOREGROUND 0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>#define BACKGROUND 1</w:t>
      </w:r>
    </w:p>
    <w:p w:rsidR="007D6D8F" w:rsidRPr="007D6D8F" w:rsidRDefault="007D6D8F" w:rsidP="007D6D8F">
      <w:pPr>
        <w:rPr>
          <w:rStyle w:val="af1"/>
        </w:rPr>
      </w:pPr>
    </w:p>
    <w:p w:rsidR="007D6D8F" w:rsidRDefault="007D6D8F" w:rsidP="007D6D8F">
      <w:pPr>
        <w:rPr>
          <w:rStyle w:val="af1"/>
        </w:rPr>
      </w:pPr>
      <w:r w:rsidRPr="007D6D8F">
        <w:rPr>
          <w:rStyle w:val="af1"/>
        </w:rPr>
        <w:t>#define END_CMD "goodbye"</w:t>
      </w:r>
    </w:p>
    <w:p w:rsidR="007D6D8F" w:rsidRDefault="007D6D8F" w:rsidP="007D6D8F">
      <w:pPr>
        <w:rPr>
          <w:rStyle w:val="af1"/>
        </w:rPr>
      </w:pPr>
    </w:p>
    <w:p w:rsidR="007D6D8F" w:rsidRDefault="007D6D8F" w:rsidP="007D6D8F">
      <w:pPr>
        <w:rPr>
          <w:rStyle w:val="af1"/>
        </w:rPr>
      </w:pPr>
    </w:p>
    <w:p w:rsidR="007D6D8F" w:rsidRDefault="007D6D8F" w:rsidP="007D6D8F">
      <w:pPr>
        <w:rPr>
          <w:rStyle w:val="af1"/>
        </w:rPr>
      </w:pPr>
    </w:p>
    <w:p w:rsidR="007D6D8F" w:rsidRDefault="007D6D8F" w:rsidP="007D6D8F">
      <w:pPr>
        <w:rPr>
          <w:rStyle w:val="af1"/>
        </w:rPr>
      </w:pPr>
    </w:p>
    <w:p w:rsidR="007D6D8F" w:rsidRDefault="007D6D8F" w:rsidP="007D6D8F">
      <w:pPr>
        <w:rPr>
          <w:rStyle w:val="af1"/>
        </w:rPr>
      </w:pPr>
    </w:p>
    <w:p w:rsidR="007D6D8F" w:rsidRDefault="007D6D8F" w:rsidP="007D6D8F">
      <w:pPr>
        <w:rPr>
          <w:rStyle w:val="af1"/>
        </w:rPr>
      </w:pPr>
    </w:p>
    <w:p w:rsidR="002D75CC" w:rsidRDefault="002D75CC" w:rsidP="007D6D8F">
      <w:pPr>
        <w:rPr>
          <w:rStyle w:val="af1"/>
          <w:rFonts w:hint="eastAsia"/>
        </w:rPr>
      </w:pPr>
    </w:p>
    <w:p w:rsidR="007D6D8F" w:rsidRPr="001355FC" w:rsidRDefault="007D6D8F" w:rsidP="007D6D8F">
      <w:pPr>
        <w:rPr>
          <w:rStyle w:val="af1"/>
          <w:color w:val="auto"/>
          <w:sz w:val="32"/>
          <w:szCs w:val="32"/>
        </w:rPr>
      </w:pPr>
      <w:r w:rsidRPr="001355FC">
        <w:rPr>
          <w:rStyle w:val="af1"/>
          <w:color w:val="auto"/>
          <w:sz w:val="32"/>
          <w:szCs w:val="32"/>
        </w:rPr>
        <w:t>&lt;</w:t>
      </w:r>
      <w:proofErr w:type="spellStart"/>
      <w:r w:rsidRPr="001355FC">
        <w:rPr>
          <w:rStyle w:val="af1"/>
          <w:color w:val="auto"/>
          <w:sz w:val="32"/>
          <w:szCs w:val="32"/>
        </w:rPr>
        <w:t>M</w:t>
      </w:r>
      <w:r w:rsidRPr="001355FC">
        <w:rPr>
          <w:rStyle w:val="af1"/>
          <w:rFonts w:hint="eastAsia"/>
          <w:color w:val="auto"/>
          <w:sz w:val="32"/>
          <w:szCs w:val="32"/>
        </w:rPr>
        <w:t>ini_</w:t>
      </w:r>
      <w:r w:rsidRPr="001355FC">
        <w:rPr>
          <w:rStyle w:val="af1"/>
          <w:color w:val="auto"/>
          <w:sz w:val="32"/>
          <w:szCs w:val="32"/>
        </w:rPr>
        <w:t>shall.c</w:t>
      </w:r>
      <w:proofErr w:type="spellEnd"/>
      <w:r w:rsidRPr="001355FC">
        <w:rPr>
          <w:rStyle w:val="af1"/>
          <w:color w:val="auto"/>
          <w:sz w:val="32"/>
          <w:szCs w:val="32"/>
        </w:rPr>
        <w:t>&gt;</w:t>
      </w:r>
    </w:p>
    <w:p w:rsidR="001355FC" w:rsidRPr="007D6D8F" w:rsidRDefault="001355FC" w:rsidP="007D6D8F">
      <w:pPr>
        <w:rPr>
          <w:rStyle w:val="af1"/>
          <w:color w:val="auto"/>
        </w:rPr>
      </w:pP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>#include "</w:t>
      </w:r>
      <w:proofErr w:type="spellStart"/>
      <w:r w:rsidRPr="007D6D8F">
        <w:rPr>
          <w:rStyle w:val="af1"/>
        </w:rPr>
        <w:t>smallsh.h</w:t>
      </w:r>
      <w:proofErr w:type="spellEnd"/>
      <w:r w:rsidRPr="007D6D8F">
        <w:rPr>
          <w:rStyle w:val="af1"/>
        </w:rPr>
        <w:t>"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>#include &lt;</w:t>
      </w:r>
      <w:proofErr w:type="spellStart"/>
      <w:r w:rsidRPr="007D6D8F">
        <w:rPr>
          <w:rStyle w:val="af1"/>
        </w:rPr>
        <w:t>stdlib.h</w:t>
      </w:r>
      <w:proofErr w:type="spellEnd"/>
      <w:r w:rsidRPr="007D6D8F">
        <w:rPr>
          <w:rStyle w:val="af1"/>
        </w:rPr>
        <w:t>&gt;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>#include &lt;</w:t>
      </w:r>
      <w:proofErr w:type="spellStart"/>
      <w:r w:rsidRPr="007D6D8F">
        <w:rPr>
          <w:rStyle w:val="af1"/>
        </w:rPr>
        <w:t>signal.h</w:t>
      </w:r>
      <w:proofErr w:type="spellEnd"/>
      <w:r w:rsidRPr="007D6D8F">
        <w:rPr>
          <w:rStyle w:val="af1"/>
        </w:rPr>
        <w:t>&gt;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  <w:rFonts w:hint="eastAsia"/>
        </w:rPr>
      </w:pPr>
      <w:r w:rsidRPr="007D6D8F">
        <w:rPr>
          <w:rStyle w:val="af1"/>
          <w:rFonts w:hint="eastAsia"/>
        </w:rPr>
        <w:t xml:space="preserve">/* </w:t>
      </w:r>
      <w:r w:rsidRPr="007D6D8F">
        <w:rPr>
          <w:rStyle w:val="af1"/>
          <w:rFonts w:hint="eastAsia"/>
        </w:rPr>
        <w:t>프로그램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버퍼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및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작업용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포인터들</w:t>
      </w:r>
      <w:r w:rsidRPr="007D6D8F">
        <w:rPr>
          <w:rStyle w:val="af1"/>
          <w:rFonts w:hint="eastAsia"/>
        </w:rPr>
        <w:t xml:space="preserve"> */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static char </w:t>
      </w:r>
      <w:proofErr w:type="spellStart"/>
      <w:r w:rsidRPr="007D6D8F">
        <w:rPr>
          <w:rStyle w:val="af1"/>
        </w:rPr>
        <w:t>inpbuf</w:t>
      </w:r>
      <w:proofErr w:type="spellEnd"/>
      <w:r w:rsidRPr="007D6D8F">
        <w:rPr>
          <w:rStyle w:val="af1"/>
        </w:rPr>
        <w:t xml:space="preserve">[MAXBUF], </w:t>
      </w:r>
      <w:proofErr w:type="spellStart"/>
      <w:r w:rsidRPr="007D6D8F">
        <w:rPr>
          <w:rStyle w:val="af1"/>
        </w:rPr>
        <w:t>tokbuf</w:t>
      </w:r>
      <w:proofErr w:type="spellEnd"/>
      <w:r w:rsidRPr="007D6D8F">
        <w:rPr>
          <w:rStyle w:val="af1"/>
        </w:rPr>
        <w:t>[2*MAXBUF], *</w:t>
      </w:r>
      <w:proofErr w:type="spellStart"/>
      <w:r w:rsidRPr="007D6D8F">
        <w:rPr>
          <w:rStyle w:val="af1"/>
        </w:rPr>
        <w:t>ptr</w:t>
      </w:r>
      <w:proofErr w:type="spellEnd"/>
      <w:r w:rsidRPr="007D6D8F">
        <w:rPr>
          <w:rStyle w:val="af1"/>
        </w:rPr>
        <w:t xml:space="preserve"> = </w:t>
      </w:r>
      <w:proofErr w:type="spellStart"/>
      <w:r w:rsidRPr="007D6D8F">
        <w:rPr>
          <w:rStyle w:val="af1"/>
        </w:rPr>
        <w:t>inpbuf</w:t>
      </w:r>
      <w:proofErr w:type="spellEnd"/>
      <w:r w:rsidRPr="007D6D8F">
        <w:rPr>
          <w:rStyle w:val="af1"/>
        </w:rPr>
        <w:t>, *</w:t>
      </w:r>
      <w:proofErr w:type="spellStart"/>
      <w:r w:rsidRPr="007D6D8F">
        <w:rPr>
          <w:rStyle w:val="af1"/>
        </w:rPr>
        <w:t>tok</w:t>
      </w:r>
      <w:proofErr w:type="spellEnd"/>
      <w:r w:rsidRPr="007D6D8F">
        <w:rPr>
          <w:rStyle w:val="af1"/>
        </w:rPr>
        <w:t xml:space="preserve"> = </w:t>
      </w:r>
      <w:proofErr w:type="spellStart"/>
      <w:r w:rsidRPr="007D6D8F">
        <w:rPr>
          <w:rStyle w:val="af1"/>
        </w:rPr>
        <w:t>tokbuf</w:t>
      </w:r>
      <w:proofErr w:type="spellEnd"/>
      <w:r w:rsidRPr="007D6D8F">
        <w:rPr>
          <w:rStyle w:val="af1"/>
        </w:rPr>
        <w:t>;</w:t>
      </w:r>
    </w:p>
    <w:p w:rsidR="007D6D8F" w:rsidRPr="007D6D8F" w:rsidRDefault="007D6D8F" w:rsidP="007D6D8F">
      <w:pPr>
        <w:rPr>
          <w:rStyle w:val="af1"/>
        </w:rPr>
      </w:pPr>
      <w:proofErr w:type="spellStart"/>
      <w:r w:rsidRPr="007D6D8F">
        <w:rPr>
          <w:rStyle w:val="af1"/>
        </w:rPr>
        <w:t>int</w:t>
      </w:r>
      <w:proofErr w:type="spellEnd"/>
      <w:r w:rsidRPr="007D6D8F">
        <w:rPr>
          <w:rStyle w:val="af1"/>
        </w:rPr>
        <w:t xml:space="preserve"> </w:t>
      </w:r>
      <w:proofErr w:type="spellStart"/>
      <w:r w:rsidRPr="007D6D8F">
        <w:rPr>
          <w:rStyle w:val="af1"/>
        </w:rPr>
        <w:t>intr_p</w:t>
      </w:r>
      <w:proofErr w:type="spellEnd"/>
      <w:r w:rsidRPr="007D6D8F">
        <w:rPr>
          <w:rStyle w:val="af1"/>
        </w:rPr>
        <w:t xml:space="preserve"> = 0;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>char *prompt = "Command&gt;"; /* prompt */</w:t>
      </w:r>
    </w:p>
    <w:p w:rsidR="007D6D8F" w:rsidRPr="007D6D8F" w:rsidRDefault="007D6D8F" w:rsidP="007D6D8F">
      <w:pPr>
        <w:rPr>
          <w:rStyle w:val="af1"/>
        </w:rPr>
      </w:pPr>
      <w:proofErr w:type="spellStart"/>
      <w:r w:rsidRPr="007D6D8F">
        <w:rPr>
          <w:rStyle w:val="af1"/>
        </w:rPr>
        <w:t>int</w:t>
      </w:r>
      <w:proofErr w:type="spellEnd"/>
      <w:r w:rsidRPr="007D6D8F">
        <w:rPr>
          <w:rStyle w:val="af1"/>
        </w:rPr>
        <w:t xml:space="preserve"> </w:t>
      </w:r>
      <w:proofErr w:type="spellStart"/>
      <w:r w:rsidRPr="007D6D8F">
        <w:rPr>
          <w:rStyle w:val="af1"/>
        </w:rPr>
        <w:t>fg_pid</w:t>
      </w:r>
      <w:proofErr w:type="spellEnd"/>
      <w:r w:rsidRPr="007D6D8F">
        <w:rPr>
          <w:rStyle w:val="af1"/>
        </w:rPr>
        <w:t xml:space="preserve"> = 0;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  <w:rFonts w:hint="eastAsia"/>
        </w:rPr>
      </w:pPr>
      <w:proofErr w:type="spellStart"/>
      <w:r w:rsidRPr="007D6D8F">
        <w:rPr>
          <w:rStyle w:val="af1"/>
          <w:rFonts w:hint="eastAsia"/>
        </w:rPr>
        <w:t>int</w:t>
      </w:r>
      <w:proofErr w:type="spellEnd"/>
      <w:r w:rsidRPr="007D6D8F">
        <w:rPr>
          <w:rStyle w:val="af1"/>
          <w:rFonts w:hint="eastAsia"/>
        </w:rPr>
        <w:t xml:space="preserve"> </w:t>
      </w:r>
      <w:proofErr w:type="spellStart"/>
      <w:r w:rsidRPr="007D6D8F">
        <w:rPr>
          <w:rStyle w:val="af1"/>
          <w:rFonts w:hint="eastAsia"/>
        </w:rPr>
        <w:t>userin</w:t>
      </w:r>
      <w:proofErr w:type="spellEnd"/>
      <w:r w:rsidRPr="007D6D8F">
        <w:rPr>
          <w:rStyle w:val="af1"/>
          <w:rFonts w:hint="eastAsia"/>
        </w:rPr>
        <w:t>(char *p) //</w:t>
      </w:r>
      <w:r w:rsidRPr="007D6D8F">
        <w:rPr>
          <w:rStyle w:val="af1"/>
          <w:rFonts w:hint="eastAsia"/>
        </w:rPr>
        <w:t>프롬프트를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프린트하고</w:t>
      </w:r>
      <w:r w:rsidRPr="007D6D8F">
        <w:rPr>
          <w:rStyle w:val="af1"/>
          <w:rFonts w:hint="eastAsia"/>
        </w:rPr>
        <w:t xml:space="preserve"> </w:t>
      </w:r>
      <w:proofErr w:type="spellStart"/>
      <w:r w:rsidRPr="007D6D8F">
        <w:rPr>
          <w:rStyle w:val="af1"/>
          <w:rFonts w:hint="eastAsia"/>
        </w:rPr>
        <w:t>한줄을</w:t>
      </w:r>
      <w:proofErr w:type="spellEnd"/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읽는다</w:t>
      </w:r>
      <w:r w:rsidRPr="007D6D8F">
        <w:rPr>
          <w:rStyle w:val="af1"/>
          <w:rFonts w:hint="eastAsia"/>
        </w:rPr>
        <w:t>.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>{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spellStart"/>
      <w:r w:rsidRPr="007D6D8F">
        <w:rPr>
          <w:rStyle w:val="af1"/>
        </w:rPr>
        <w:t>int</w:t>
      </w:r>
      <w:proofErr w:type="spellEnd"/>
      <w:r w:rsidRPr="007D6D8F">
        <w:rPr>
          <w:rStyle w:val="af1"/>
        </w:rPr>
        <w:t xml:space="preserve"> c, count;</w:t>
      </w:r>
    </w:p>
    <w:p w:rsidR="007D6D8F" w:rsidRPr="007D6D8F" w:rsidRDefault="007D6D8F" w:rsidP="007D6D8F">
      <w:pPr>
        <w:rPr>
          <w:rStyle w:val="af1"/>
          <w:rFonts w:hint="eastAsia"/>
        </w:rPr>
      </w:pPr>
      <w:r w:rsidRPr="007D6D8F">
        <w:rPr>
          <w:rStyle w:val="af1"/>
          <w:rFonts w:hint="eastAsia"/>
        </w:rPr>
        <w:t xml:space="preserve">  /* </w:t>
      </w:r>
      <w:r w:rsidRPr="007D6D8F">
        <w:rPr>
          <w:rStyle w:val="af1"/>
          <w:rFonts w:hint="eastAsia"/>
        </w:rPr>
        <w:t>초기화</w:t>
      </w:r>
      <w:r w:rsidRPr="007D6D8F">
        <w:rPr>
          <w:rStyle w:val="af1"/>
          <w:rFonts w:hint="eastAsia"/>
        </w:rPr>
        <w:t xml:space="preserve"> */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spellStart"/>
      <w:r w:rsidRPr="007D6D8F">
        <w:rPr>
          <w:rStyle w:val="af1"/>
        </w:rPr>
        <w:t>ptr</w:t>
      </w:r>
      <w:proofErr w:type="spellEnd"/>
      <w:r w:rsidRPr="007D6D8F">
        <w:rPr>
          <w:rStyle w:val="af1"/>
        </w:rPr>
        <w:t xml:space="preserve"> = </w:t>
      </w:r>
      <w:proofErr w:type="spellStart"/>
      <w:r w:rsidRPr="007D6D8F">
        <w:rPr>
          <w:rStyle w:val="af1"/>
        </w:rPr>
        <w:t>inpbuf</w:t>
      </w:r>
      <w:proofErr w:type="spellEnd"/>
      <w:r w:rsidRPr="007D6D8F">
        <w:rPr>
          <w:rStyle w:val="af1"/>
        </w:rPr>
        <w:t>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spellStart"/>
      <w:r w:rsidRPr="007D6D8F">
        <w:rPr>
          <w:rStyle w:val="af1"/>
        </w:rPr>
        <w:t>tok</w:t>
      </w:r>
      <w:proofErr w:type="spellEnd"/>
      <w:r w:rsidRPr="007D6D8F">
        <w:rPr>
          <w:rStyle w:val="af1"/>
        </w:rPr>
        <w:t xml:space="preserve"> = </w:t>
      </w:r>
      <w:proofErr w:type="spellStart"/>
      <w:r w:rsidRPr="007D6D8F">
        <w:rPr>
          <w:rStyle w:val="af1"/>
        </w:rPr>
        <w:t>tokbuf</w:t>
      </w:r>
      <w:proofErr w:type="spellEnd"/>
      <w:r w:rsidRPr="007D6D8F">
        <w:rPr>
          <w:rStyle w:val="af1"/>
        </w:rPr>
        <w:t>;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  <w:rFonts w:hint="eastAsia"/>
        </w:rPr>
      </w:pPr>
      <w:r w:rsidRPr="007D6D8F">
        <w:rPr>
          <w:rStyle w:val="af1"/>
          <w:rFonts w:hint="eastAsia"/>
        </w:rPr>
        <w:t xml:space="preserve">  /* </w:t>
      </w:r>
      <w:r w:rsidRPr="007D6D8F">
        <w:rPr>
          <w:rStyle w:val="af1"/>
          <w:rFonts w:hint="eastAsia"/>
        </w:rPr>
        <w:t>프롬프트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표시</w:t>
      </w:r>
      <w:r w:rsidRPr="007D6D8F">
        <w:rPr>
          <w:rStyle w:val="af1"/>
          <w:rFonts w:hint="eastAsia"/>
        </w:rPr>
        <w:t xml:space="preserve"> */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spellStart"/>
      <w:proofErr w:type="gramStart"/>
      <w:r w:rsidRPr="007D6D8F">
        <w:rPr>
          <w:rStyle w:val="af1"/>
        </w:rPr>
        <w:t>printf</w:t>
      </w:r>
      <w:proofErr w:type="spellEnd"/>
      <w:r w:rsidRPr="007D6D8F">
        <w:rPr>
          <w:rStyle w:val="af1"/>
        </w:rPr>
        <w:t>(</w:t>
      </w:r>
      <w:proofErr w:type="gramEnd"/>
      <w:r w:rsidRPr="007D6D8F">
        <w:rPr>
          <w:rStyle w:val="af1"/>
        </w:rPr>
        <w:t>"%s ", p);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gramStart"/>
      <w:r w:rsidRPr="007D6D8F">
        <w:rPr>
          <w:rStyle w:val="af1"/>
        </w:rPr>
        <w:t>for(</w:t>
      </w:r>
      <w:proofErr w:type="gramEnd"/>
      <w:r w:rsidRPr="007D6D8F">
        <w:rPr>
          <w:rStyle w:val="af1"/>
        </w:rPr>
        <w:t>count = 0;;){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</w:t>
      </w:r>
      <w:proofErr w:type="gramStart"/>
      <w:r w:rsidRPr="007D6D8F">
        <w:rPr>
          <w:rStyle w:val="af1"/>
        </w:rPr>
        <w:t>if(</w:t>
      </w:r>
      <w:proofErr w:type="gramEnd"/>
      <w:r w:rsidRPr="007D6D8F">
        <w:rPr>
          <w:rStyle w:val="af1"/>
        </w:rPr>
        <w:t xml:space="preserve">(c = </w:t>
      </w:r>
      <w:proofErr w:type="spellStart"/>
      <w:r w:rsidRPr="007D6D8F">
        <w:rPr>
          <w:rStyle w:val="af1"/>
        </w:rPr>
        <w:t>getchar</w:t>
      </w:r>
      <w:proofErr w:type="spellEnd"/>
      <w:r w:rsidRPr="007D6D8F">
        <w:rPr>
          <w:rStyle w:val="af1"/>
        </w:rPr>
        <w:t>()) == EOF)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return(EOF);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</w:t>
      </w:r>
      <w:proofErr w:type="gramStart"/>
      <w:r w:rsidRPr="007D6D8F">
        <w:rPr>
          <w:rStyle w:val="af1"/>
        </w:rPr>
        <w:t>if(</w:t>
      </w:r>
      <w:proofErr w:type="gramEnd"/>
      <w:r w:rsidRPr="007D6D8F">
        <w:rPr>
          <w:rStyle w:val="af1"/>
        </w:rPr>
        <w:t>count &lt; MAXBUF)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</w:t>
      </w:r>
      <w:proofErr w:type="spellStart"/>
      <w:r w:rsidRPr="007D6D8F">
        <w:rPr>
          <w:rStyle w:val="af1"/>
        </w:rPr>
        <w:t>inpbuf</w:t>
      </w:r>
      <w:proofErr w:type="spellEnd"/>
      <w:r w:rsidRPr="007D6D8F">
        <w:rPr>
          <w:rStyle w:val="af1"/>
        </w:rPr>
        <w:t>[count++] = c;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</w:t>
      </w:r>
      <w:proofErr w:type="gramStart"/>
      <w:r w:rsidRPr="007D6D8F">
        <w:rPr>
          <w:rStyle w:val="af1"/>
        </w:rPr>
        <w:t>if(</w:t>
      </w:r>
      <w:proofErr w:type="gramEnd"/>
      <w:r w:rsidRPr="007D6D8F">
        <w:rPr>
          <w:rStyle w:val="af1"/>
        </w:rPr>
        <w:t>c == '\n' &amp;&amp; count &lt; MAXBUF){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</w:t>
      </w:r>
      <w:proofErr w:type="spellStart"/>
      <w:r w:rsidRPr="007D6D8F">
        <w:rPr>
          <w:rStyle w:val="af1"/>
        </w:rPr>
        <w:t>inpbuf</w:t>
      </w:r>
      <w:proofErr w:type="spellEnd"/>
      <w:r w:rsidRPr="007D6D8F">
        <w:rPr>
          <w:rStyle w:val="af1"/>
        </w:rPr>
        <w:t>[count] = '\0';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return(count);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}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  <w:rFonts w:hint="eastAsia"/>
        </w:rPr>
      </w:pPr>
      <w:r w:rsidRPr="007D6D8F">
        <w:rPr>
          <w:rStyle w:val="af1"/>
          <w:rFonts w:hint="eastAsia"/>
        </w:rPr>
        <w:t xml:space="preserve">    /* </w:t>
      </w:r>
      <w:r w:rsidRPr="007D6D8F">
        <w:rPr>
          <w:rStyle w:val="af1"/>
          <w:rFonts w:hint="eastAsia"/>
        </w:rPr>
        <w:t>줄이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너무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길면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재시작</w:t>
      </w:r>
      <w:r w:rsidRPr="007D6D8F">
        <w:rPr>
          <w:rStyle w:val="af1"/>
          <w:rFonts w:hint="eastAsia"/>
        </w:rPr>
        <w:t xml:space="preserve"> */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</w:t>
      </w:r>
      <w:proofErr w:type="gramStart"/>
      <w:r w:rsidRPr="007D6D8F">
        <w:rPr>
          <w:rStyle w:val="af1"/>
        </w:rPr>
        <w:t>if(</w:t>
      </w:r>
      <w:proofErr w:type="gramEnd"/>
      <w:r w:rsidRPr="007D6D8F">
        <w:rPr>
          <w:rStyle w:val="af1"/>
        </w:rPr>
        <w:t>c == '\n'){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</w:t>
      </w:r>
      <w:proofErr w:type="spellStart"/>
      <w:proofErr w:type="gramStart"/>
      <w:r w:rsidRPr="007D6D8F">
        <w:rPr>
          <w:rStyle w:val="af1"/>
        </w:rPr>
        <w:t>printf</w:t>
      </w:r>
      <w:proofErr w:type="spellEnd"/>
      <w:r w:rsidRPr="007D6D8F">
        <w:rPr>
          <w:rStyle w:val="af1"/>
        </w:rPr>
        <w:t>(</w:t>
      </w:r>
      <w:proofErr w:type="gramEnd"/>
      <w:r w:rsidRPr="007D6D8F">
        <w:rPr>
          <w:rStyle w:val="af1"/>
        </w:rPr>
        <w:t>"</w:t>
      </w:r>
      <w:proofErr w:type="spellStart"/>
      <w:r w:rsidRPr="007D6D8F">
        <w:rPr>
          <w:rStyle w:val="af1"/>
        </w:rPr>
        <w:t>smallsh</w:t>
      </w:r>
      <w:proofErr w:type="spellEnd"/>
      <w:r w:rsidRPr="007D6D8F">
        <w:rPr>
          <w:rStyle w:val="af1"/>
        </w:rPr>
        <w:t>: input line too long\n");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count = 0;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</w:t>
      </w:r>
      <w:proofErr w:type="spellStart"/>
      <w:proofErr w:type="gramStart"/>
      <w:r w:rsidRPr="007D6D8F">
        <w:rPr>
          <w:rStyle w:val="af1"/>
        </w:rPr>
        <w:t>printf</w:t>
      </w:r>
      <w:proofErr w:type="spellEnd"/>
      <w:r w:rsidRPr="007D6D8F">
        <w:rPr>
          <w:rStyle w:val="af1"/>
        </w:rPr>
        <w:t>(</w:t>
      </w:r>
      <w:proofErr w:type="gramEnd"/>
      <w:r w:rsidRPr="007D6D8F">
        <w:rPr>
          <w:rStyle w:val="af1"/>
        </w:rPr>
        <w:t>"%s ", p);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}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}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>}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static char </w:t>
      </w:r>
      <w:proofErr w:type="gramStart"/>
      <w:r w:rsidRPr="007D6D8F">
        <w:rPr>
          <w:rStyle w:val="af1"/>
        </w:rPr>
        <w:t>special[</w:t>
      </w:r>
      <w:proofErr w:type="gramEnd"/>
      <w:r w:rsidRPr="007D6D8F">
        <w:rPr>
          <w:rStyle w:val="af1"/>
        </w:rPr>
        <w:t>] = {' ', '\t', '&amp;', ';', '\n', '\0'};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  <w:rFonts w:hint="eastAsia"/>
        </w:rPr>
      </w:pPr>
      <w:proofErr w:type="spellStart"/>
      <w:r w:rsidRPr="007D6D8F">
        <w:rPr>
          <w:rStyle w:val="af1"/>
          <w:rFonts w:hint="eastAsia"/>
        </w:rPr>
        <w:t>int</w:t>
      </w:r>
      <w:proofErr w:type="spellEnd"/>
      <w:r w:rsidRPr="007D6D8F">
        <w:rPr>
          <w:rStyle w:val="af1"/>
          <w:rFonts w:hint="eastAsia"/>
        </w:rPr>
        <w:t xml:space="preserve"> </w:t>
      </w:r>
      <w:proofErr w:type="spellStart"/>
      <w:r w:rsidRPr="007D6D8F">
        <w:rPr>
          <w:rStyle w:val="af1"/>
          <w:rFonts w:hint="eastAsia"/>
        </w:rPr>
        <w:t>inarg</w:t>
      </w:r>
      <w:proofErr w:type="spellEnd"/>
      <w:r w:rsidRPr="007D6D8F">
        <w:rPr>
          <w:rStyle w:val="af1"/>
          <w:rFonts w:hint="eastAsia"/>
        </w:rPr>
        <w:t xml:space="preserve">(char c) /* </w:t>
      </w:r>
      <w:r w:rsidRPr="007D6D8F">
        <w:rPr>
          <w:rStyle w:val="af1"/>
          <w:rFonts w:hint="eastAsia"/>
        </w:rPr>
        <w:t>한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문자가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보통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인수의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일부가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될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수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있는지를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결정</w:t>
      </w:r>
      <w:r w:rsidRPr="007D6D8F">
        <w:rPr>
          <w:rStyle w:val="af1"/>
          <w:rFonts w:hint="eastAsia"/>
        </w:rPr>
        <w:t xml:space="preserve"> */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>{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char *</w:t>
      </w:r>
      <w:proofErr w:type="spellStart"/>
      <w:r w:rsidRPr="007D6D8F">
        <w:rPr>
          <w:rStyle w:val="af1"/>
        </w:rPr>
        <w:t>wrk</w:t>
      </w:r>
      <w:proofErr w:type="spellEnd"/>
      <w:r w:rsidRPr="007D6D8F">
        <w:rPr>
          <w:rStyle w:val="af1"/>
        </w:rPr>
        <w:t>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gramStart"/>
      <w:r w:rsidRPr="007D6D8F">
        <w:rPr>
          <w:rStyle w:val="af1"/>
        </w:rPr>
        <w:t>for(</w:t>
      </w:r>
      <w:proofErr w:type="spellStart"/>
      <w:proofErr w:type="gramEnd"/>
      <w:r w:rsidRPr="007D6D8F">
        <w:rPr>
          <w:rStyle w:val="af1"/>
        </w:rPr>
        <w:t>wrk</w:t>
      </w:r>
      <w:proofErr w:type="spellEnd"/>
      <w:r w:rsidRPr="007D6D8F">
        <w:rPr>
          <w:rStyle w:val="af1"/>
        </w:rPr>
        <w:t xml:space="preserve"> = special; *</w:t>
      </w:r>
      <w:proofErr w:type="spellStart"/>
      <w:r w:rsidRPr="007D6D8F">
        <w:rPr>
          <w:rStyle w:val="af1"/>
        </w:rPr>
        <w:t>wrk</w:t>
      </w:r>
      <w:proofErr w:type="spellEnd"/>
      <w:r w:rsidRPr="007D6D8F">
        <w:rPr>
          <w:rStyle w:val="af1"/>
        </w:rPr>
        <w:t xml:space="preserve"> != '\0'; </w:t>
      </w:r>
      <w:proofErr w:type="spellStart"/>
      <w:r w:rsidRPr="007D6D8F">
        <w:rPr>
          <w:rStyle w:val="af1"/>
        </w:rPr>
        <w:t>wrk</w:t>
      </w:r>
      <w:proofErr w:type="spellEnd"/>
      <w:r w:rsidRPr="007D6D8F">
        <w:rPr>
          <w:rStyle w:val="af1"/>
        </w:rPr>
        <w:t>++)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</w:t>
      </w:r>
      <w:proofErr w:type="gramStart"/>
      <w:r w:rsidRPr="007D6D8F">
        <w:rPr>
          <w:rStyle w:val="af1"/>
        </w:rPr>
        <w:t>if(</w:t>
      </w:r>
      <w:proofErr w:type="gramEnd"/>
      <w:r w:rsidRPr="007D6D8F">
        <w:rPr>
          <w:rStyle w:val="af1"/>
        </w:rPr>
        <w:t>c == *</w:t>
      </w:r>
      <w:proofErr w:type="spellStart"/>
      <w:r w:rsidRPr="007D6D8F">
        <w:rPr>
          <w:rStyle w:val="af1"/>
        </w:rPr>
        <w:t>wrk</w:t>
      </w:r>
      <w:proofErr w:type="spellEnd"/>
      <w:r w:rsidRPr="007D6D8F">
        <w:rPr>
          <w:rStyle w:val="af1"/>
        </w:rPr>
        <w:t>)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</w:t>
      </w:r>
      <w:proofErr w:type="gramStart"/>
      <w:r w:rsidRPr="007D6D8F">
        <w:rPr>
          <w:rStyle w:val="af1"/>
        </w:rPr>
        <w:t>return(</w:t>
      </w:r>
      <w:proofErr w:type="gramEnd"/>
      <w:r w:rsidRPr="007D6D8F">
        <w:rPr>
          <w:rStyle w:val="af1"/>
        </w:rPr>
        <w:t>0);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gramStart"/>
      <w:r w:rsidRPr="007D6D8F">
        <w:rPr>
          <w:rStyle w:val="af1"/>
        </w:rPr>
        <w:t>return(</w:t>
      </w:r>
      <w:proofErr w:type="gramEnd"/>
      <w:r w:rsidRPr="007D6D8F">
        <w:rPr>
          <w:rStyle w:val="af1"/>
        </w:rPr>
        <w:t>1);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>}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  <w:rFonts w:hint="eastAsia"/>
        </w:rPr>
      </w:pPr>
      <w:proofErr w:type="spellStart"/>
      <w:r w:rsidRPr="007D6D8F">
        <w:rPr>
          <w:rStyle w:val="af1"/>
          <w:rFonts w:hint="eastAsia"/>
        </w:rPr>
        <w:t>int</w:t>
      </w:r>
      <w:proofErr w:type="spellEnd"/>
      <w:r w:rsidRPr="007D6D8F">
        <w:rPr>
          <w:rStyle w:val="af1"/>
          <w:rFonts w:hint="eastAsia"/>
        </w:rPr>
        <w:t xml:space="preserve"> </w:t>
      </w:r>
      <w:proofErr w:type="spellStart"/>
      <w:r w:rsidRPr="007D6D8F">
        <w:rPr>
          <w:rStyle w:val="af1"/>
          <w:rFonts w:hint="eastAsia"/>
        </w:rPr>
        <w:t>gettok</w:t>
      </w:r>
      <w:proofErr w:type="spellEnd"/>
      <w:r w:rsidRPr="007D6D8F">
        <w:rPr>
          <w:rStyle w:val="af1"/>
          <w:rFonts w:hint="eastAsia"/>
        </w:rPr>
        <w:t>(char **</w:t>
      </w:r>
      <w:proofErr w:type="spellStart"/>
      <w:r w:rsidRPr="007D6D8F">
        <w:rPr>
          <w:rStyle w:val="af1"/>
          <w:rFonts w:hint="eastAsia"/>
        </w:rPr>
        <w:t>outptr</w:t>
      </w:r>
      <w:proofErr w:type="spellEnd"/>
      <w:r w:rsidRPr="007D6D8F">
        <w:rPr>
          <w:rStyle w:val="af1"/>
          <w:rFonts w:hint="eastAsia"/>
        </w:rPr>
        <w:t xml:space="preserve">) /* </w:t>
      </w:r>
      <w:r w:rsidRPr="007D6D8F">
        <w:rPr>
          <w:rStyle w:val="af1"/>
          <w:rFonts w:hint="eastAsia"/>
        </w:rPr>
        <w:t>토큰을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가져와서</w:t>
      </w:r>
      <w:r w:rsidRPr="007D6D8F">
        <w:rPr>
          <w:rStyle w:val="af1"/>
          <w:rFonts w:hint="eastAsia"/>
        </w:rPr>
        <w:t xml:space="preserve"> </w:t>
      </w:r>
      <w:proofErr w:type="spellStart"/>
      <w:r w:rsidRPr="007D6D8F">
        <w:rPr>
          <w:rStyle w:val="af1"/>
          <w:rFonts w:hint="eastAsia"/>
        </w:rPr>
        <w:t>tokbuf</w:t>
      </w:r>
      <w:proofErr w:type="spellEnd"/>
      <w:r w:rsidRPr="007D6D8F">
        <w:rPr>
          <w:rStyle w:val="af1"/>
          <w:rFonts w:hint="eastAsia"/>
        </w:rPr>
        <w:t>에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넣는다</w:t>
      </w:r>
      <w:r w:rsidRPr="007D6D8F">
        <w:rPr>
          <w:rStyle w:val="af1"/>
          <w:rFonts w:hint="eastAsia"/>
        </w:rPr>
        <w:t>. */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>{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spellStart"/>
      <w:r w:rsidRPr="007D6D8F">
        <w:rPr>
          <w:rStyle w:val="af1"/>
        </w:rPr>
        <w:t>int</w:t>
      </w:r>
      <w:proofErr w:type="spellEnd"/>
      <w:r w:rsidRPr="007D6D8F">
        <w:rPr>
          <w:rStyle w:val="af1"/>
        </w:rPr>
        <w:t xml:space="preserve"> type;</w:t>
      </w:r>
    </w:p>
    <w:p w:rsidR="007D6D8F" w:rsidRPr="007D6D8F" w:rsidRDefault="007D6D8F" w:rsidP="007D6D8F">
      <w:pPr>
        <w:rPr>
          <w:rStyle w:val="af1"/>
          <w:rFonts w:hint="eastAsia"/>
        </w:rPr>
      </w:pPr>
      <w:r w:rsidRPr="007D6D8F">
        <w:rPr>
          <w:rStyle w:val="af1"/>
          <w:rFonts w:hint="eastAsia"/>
        </w:rPr>
        <w:lastRenderedPageBreak/>
        <w:t xml:space="preserve">  /* </w:t>
      </w:r>
      <w:proofErr w:type="spellStart"/>
      <w:r w:rsidRPr="007D6D8F">
        <w:rPr>
          <w:rStyle w:val="af1"/>
          <w:rFonts w:hint="eastAsia"/>
        </w:rPr>
        <w:t>outptr</w:t>
      </w:r>
      <w:proofErr w:type="spellEnd"/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문자열을</w:t>
      </w:r>
      <w:r w:rsidRPr="007D6D8F">
        <w:rPr>
          <w:rStyle w:val="af1"/>
          <w:rFonts w:hint="eastAsia"/>
        </w:rPr>
        <w:t xml:space="preserve"> </w:t>
      </w:r>
      <w:proofErr w:type="spellStart"/>
      <w:r w:rsidRPr="007D6D8F">
        <w:rPr>
          <w:rStyle w:val="af1"/>
          <w:rFonts w:hint="eastAsia"/>
        </w:rPr>
        <w:t>tok</w:t>
      </w:r>
      <w:proofErr w:type="spellEnd"/>
      <w:r w:rsidRPr="007D6D8F">
        <w:rPr>
          <w:rStyle w:val="af1"/>
          <w:rFonts w:hint="eastAsia"/>
        </w:rPr>
        <w:t>로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지정한다</w:t>
      </w:r>
      <w:proofErr w:type="gramStart"/>
      <w:r w:rsidRPr="007D6D8F">
        <w:rPr>
          <w:rStyle w:val="af1"/>
          <w:rFonts w:hint="eastAsia"/>
        </w:rPr>
        <w:t>.*</w:t>
      </w:r>
      <w:proofErr w:type="gramEnd"/>
      <w:r w:rsidRPr="007D6D8F">
        <w:rPr>
          <w:rStyle w:val="af1"/>
          <w:rFonts w:hint="eastAsia"/>
        </w:rPr>
        <w:t>/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*</w:t>
      </w:r>
      <w:proofErr w:type="spellStart"/>
      <w:r w:rsidRPr="007D6D8F">
        <w:rPr>
          <w:rStyle w:val="af1"/>
        </w:rPr>
        <w:t>outptr</w:t>
      </w:r>
      <w:proofErr w:type="spellEnd"/>
      <w:r w:rsidRPr="007D6D8F">
        <w:rPr>
          <w:rStyle w:val="af1"/>
        </w:rPr>
        <w:t xml:space="preserve"> = </w:t>
      </w:r>
      <w:proofErr w:type="spellStart"/>
      <w:r w:rsidRPr="007D6D8F">
        <w:rPr>
          <w:rStyle w:val="af1"/>
        </w:rPr>
        <w:t>tok</w:t>
      </w:r>
      <w:proofErr w:type="spellEnd"/>
      <w:r w:rsidRPr="007D6D8F">
        <w:rPr>
          <w:rStyle w:val="af1"/>
        </w:rPr>
        <w:t>;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  <w:rFonts w:hint="eastAsia"/>
        </w:rPr>
      </w:pPr>
      <w:r w:rsidRPr="007D6D8F">
        <w:rPr>
          <w:rStyle w:val="af1"/>
          <w:rFonts w:hint="eastAsia"/>
        </w:rPr>
        <w:t xml:space="preserve">  /* </w:t>
      </w:r>
      <w:r w:rsidRPr="007D6D8F">
        <w:rPr>
          <w:rStyle w:val="af1"/>
          <w:rFonts w:hint="eastAsia"/>
        </w:rPr>
        <w:t>토큰을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포함하고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있는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버퍼로부터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여백을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제거한다</w:t>
      </w:r>
      <w:r w:rsidRPr="007D6D8F">
        <w:rPr>
          <w:rStyle w:val="af1"/>
          <w:rFonts w:hint="eastAsia"/>
        </w:rPr>
        <w:t>. */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gramStart"/>
      <w:r w:rsidRPr="007D6D8F">
        <w:rPr>
          <w:rStyle w:val="af1"/>
        </w:rPr>
        <w:t>for(</w:t>
      </w:r>
      <w:proofErr w:type="gramEnd"/>
      <w:r w:rsidRPr="007D6D8F">
        <w:rPr>
          <w:rStyle w:val="af1"/>
        </w:rPr>
        <w:t>;*</w:t>
      </w:r>
      <w:proofErr w:type="spellStart"/>
      <w:r w:rsidRPr="007D6D8F">
        <w:rPr>
          <w:rStyle w:val="af1"/>
        </w:rPr>
        <w:t>ptr</w:t>
      </w:r>
      <w:proofErr w:type="spellEnd"/>
      <w:r w:rsidRPr="007D6D8F">
        <w:rPr>
          <w:rStyle w:val="af1"/>
        </w:rPr>
        <w:t xml:space="preserve"> == ' ' || *</w:t>
      </w:r>
      <w:proofErr w:type="spellStart"/>
      <w:r w:rsidRPr="007D6D8F">
        <w:rPr>
          <w:rStyle w:val="af1"/>
        </w:rPr>
        <w:t>ptr</w:t>
      </w:r>
      <w:proofErr w:type="spellEnd"/>
      <w:r w:rsidRPr="007D6D8F">
        <w:rPr>
          <w:rStyle w:val="af1"/>
        </w:rPr>
        <w:t xml:space="preserve"> == '\t'; </w:t>
      </w:r>
      <w:proofErr w:type="spellStart"/>
      <w:r w:rsidRPr="007D6D8F">
        <w:rPr>
          <w:rStyle w:val="af1"/>
        </w:rPr>
        <w:t>ptr</w:t>
      </w:r>
      <w:proofErr w:type="spellEnd"/>
      <w:r w:rsidRPr="007D6D8F">
        <w:rPr>
          <w:rStyle w:val="af1"/>
        </w:rPr>
        <w:t>++)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;</w:t>
      </w:r>
    </w:p>
    <w:p w:rsidR="007D6D8F" w:rsidRPr="007D6D8F" w:rsidRDefault="007D6D8F" w:rsidP="007D6D8F">
      <w:pPr>
        <w:rPr>
          <w:rStyle w:val="af1"/>
          <w:rFonts w:hint="eastAsia"/>
        </w:rPr>
      </w:pPr>
      <w:r w:rsidRPr="007D6D8F">
        <w:rPr>
          <w:rStyle w:val="af1"/>
          <w:rFonts w:hint="eastAsia"/>
        </w:rPr>
        <w:t xml:space="preserve">  /*</w:t>
      </w:r>
      <w:r w:rsidRPr="007D6D8F">
        <w:rPr>
          <w:rStyle w:val="af1"/>
          <w:rFonts w:hint="eastAsia"/>
        </w:rPr>
        <w:t>토큰을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포함하고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있는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버퍼로부터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여백을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제거한다</w:t>
      </w:r>
      <w:proofErr w:type="gramStart"/>
      <w:r w:rsidRPr="007D6D8F">
        <w:rPr>
          <w:rStyle w:val="af1"/>
          <w:rFonts w:hint="eastAsia"/>
        </w:rPr>
        <w:t>.*</w:t>
      </w:r>
      <w:proofErr w:type="gramEnd"/>
      <w:r w:rsidRPr="007D6D8F">
        <w:rPr>
          <w:rStyle w:val="af1"/>
          <w:rFonts w:hint="eastAsia"/>
        </w:rPr>
        <w:t>/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*</w:t>
      </w:r>
      <w:proofErr w:type="spellStart"/>
      <w:r w:rsidRPr="007D6D8F">
        <w:rPr>
          <w:rStyle w:val="af1"/>
        </w:rPr>
        <w:t>tok</w:t>
      </w:r>
      <w:proofErr w:type="spellEnd"/>
      <w:r w:rsidRPr="007D6D8F">
        <w:rPr>
          <w:rStyle w:val="af1"/>
        </w:rPr>
        <w:t>++ = *</w:t>
      </w:r>
      <w:proofErr w:type="spellStart"/>
      <w:r w:rsidRPr="007D6D8F">
        <w:rPr>
          <w:rStyle w:val="af1"/>
        </w:rPr>
        <w:t>ptr</w:t>
      </w:r>
      <w:proofErr w:type="spellEnd"/>
      <w:r w:rsidRPr="007D6D8F">
        <w:rPr>
          <w:rStyle w:val="af1"/>
        </w:rPr>
        <w:t>;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  <w:rFonts w:hint="eastAsia"/>
        </w:rPr>
      </w:pPr>
      <w:r w:rsidRPr="007D6D8F">
        <w:rPr>
          <w:rStyle w:val="af1"/>
          <w:rFonts w:hint="eastAsia"/>
        </w:rPr>
        <w:t xml:space="preserve">  /*</w:t>
      </w:r>
      <w:r w:rsidRPr="007D6D8F">
        <w:rPr>
          <w:rStyle w:val="af1"/>
          <w:rFonts w:hint="eastAsia"/>
        </w:rPr>
        <w:t>버퍼내의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토큰에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따라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유형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변수를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지정한다</w:t>
      </w:r>
      <w:proofErr w:type="gramStart"/>
      <w:r w:rsidRPr="007D6D8F">
        <w:rPr>
          <w:rStyle w:val="af1"/>
          <w:rFonts w:hint="eastAsia"/>
        </w:rPr>
        <w:t>.*</w:t>
      </w:r>
      <w:proofErr w:type="gramEnd"/>
      <w:r w:rsidRPr="007D6D8F">
        <w:rPr>
          <w:rStyle w:val="af1"/>
          <w:rFonts w:hint="eastAsia"/>
        </w:rPr>
        <w:t>/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switch(*</w:t>
      </w:r>
      <w:proofErr w:type="spellStart"/>
      <w:r w:rsidRPr="007D6D8F">
        <w:rPr>
          <w:rStyle w:val="af1"/>
        </w:rPr>
        <w:t>ptr</w:t>
      </w:r>
      <w:proofErr w:type="spellEnd"/>
      <w:r w:rsidRPr="007D6D8F">
        <w:rPr>
          <w:rStyle w:val="af1"/>
        </w:rPr>
        <w:t>+</w:t>
      </w:r>
      <w:proofErr w:type="gramStart"/>
      <w:r w:rsidRPr="007D6D8F">
        <w:rPr>
          <w:rStyle w:val="af1"/>
        </w:rPr>
        <w:t>+){</w:t>
      </w:r>
      <w:proofErr w:type="gramEnd"/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case '\n':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type = EOL; break;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case '&amp;':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type = AMPERSAND; break;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case ';':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type = SEMICOLON; break;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default: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type = ARG;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while(</w:t>
      </w:r>
      <w:proofErr w:type="spellStart"/>
      <w:r w:rsidRPr="007D6D8F">
        <w:rPr>
          <w:rStyle w:val="af1"/>
        </w:rPr>
        <w:t>inarg</w:t>
      </w:r>
      <w:proofErr w:type="spellEnd"/>
      <w:r w:rsidRPr="007D6D8F">
        <w:rPr>
          <w:rStyle w:val="af1"/>
        </w:rPr>
        <w:t>(*</w:t>
      </w:r>
      <w:proofErr w:type="spellStart"/>
      <w:r w:rsidRPr="007D6D8F">
        <w:rPr>
          <w:rStyle w:val="af1"/>
        </w:rPr>
        <w:t>ptr</w:t>
      </w:r>
      <w:proofErr w:type="spellEnd"/>
      <w:r w:rsidRPr="007D6D8F">
        <w:rPr>
          <w:rStyle w:val="af1"/>
        </w:rPr>
        <w:t>))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  *</w:t>
      </w:r>
      <w:proofErr w:type="spellStart"/>
      <w:r w:rsidRPr="007D6D8F">
        <w:rPr>
          <w:rStyle w:val="af1"/>
        </w:rPr>
        <w:t>tok</w:t>
      </w:r>
      <w:proofErr w:type="spellEnd"/>
      <w:r w:rsidRPr="007D6D8F">
        <w:rPr>
          <w:rStyle w:val="af1"/>
        </w:rPr>
        <w:t>++ = *</w:t>
      </w:r>
      <w:proofErr w:type="spellStart"/>
      <w:r w:rsidRPr="007D6D8F">
        <w:rPr>
          <w:rStyle w:val="af1"/>
        </w:rPr>
        <w:t>ptr</w:t>
      </w:r>
      <w:proofErr w:type="spellEnd"/>
      <w:r w:rsidRPr="007D6D8F">
        <w:rPr>
          <w:rStyle w:val="af1"/>
        </w:rPr>
        <w:t>++;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}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*</w:t>
      </w:r>
      <w:proofErr w:type="spellStart"/>
      <w:r w:rsidRPr="007D6D8F">
        <w:rPr>
          <w:rStyle w:val="af1"/>
        </w:rPr>
        <w:t>tok</w:t>
      </w:r>
      <w:proofErr w:type="spellEnd"/>
      <w:r w:rsidRPr="007D6D8F">
        <w:rPr>
          <w:rStyle w:val="af1"/>
        </w:rPr>
        <w:t>++ = '\0';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return(type);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>}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void </w:t>
      </w:r>
      <w:proofErr w:type="spellStart"/>
      <w:r w:rsidRPr="007D6D8F">
        <w:rPr>
          <w:rStyle w:val="af1"/>
        </w:rPr>
        <w:t>handle_</w:t>
      </w:r>
      <w:proofErr w:type="gramStart"/>
      <w:r w:rsidRPr="007D6D8F">
        <w:rPr>
          <w:rStyle w:val="af1"/>
        </w:rPr>
        <w:t>int</w:t>
      </w:r>
      <w:proofErr w:type="spellEnd"/>
      <w:r w:rsidRPr="007D6D8F">
        <w:rPr>
          <w:rStyle w:val="af1"/>
        </w:rPr>
        <w:t>(</w:t>
      </w:r>
      <w:proofErr w:type="spellStart"/>
      <w:proofErr w:type="gramEnd"/>
      <w:r w:rsidRPr="007D6D8F">
        <w:rPr>
          <w:rStyle w:val="af1"/>
        </w:rPr>
        <w:t>int</w:t>
      </w:r>
      <w:proofErr w:type="spellEnd"/>
      <w:r w:rsidRPr="007D6D8F">
        <w:rPr>
          <w:rStyle w:val="af1"/>
        </w:rPr>
        <w:t xml:space="preserve"> s) {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spellStart"/>
      <w:r w:rsidRPr="007D6D8F">
        <w:rPr>
          <w:rStyle w:val="af1"/>
        </w:rPr>
        <w:t>int</w:t>
      </w:r>
      <w:proofErr w:type="spellEnd"/>
      <w:r w:rsidRPr="007D6D8F">
        <w:rPr>
          <w:rStyle w:val="af1"/>
        </w:rPr>
        <w:t xml:space="preserve"> c;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if</w:t>
      </w:r>
      <w:proofErr w:type="gramStart"/>
      <w:r w:rsidRPr="007D6D8F">
        <w:rPr>
          <w:rStyle w:val="af1"/>
        </w:rPr>
        <w:t>(!</w:t>
      </w:r>
      <w:proofErr w:type="spellStart"/>
      <w:r w:rsidRPr="007D6D8F">
        <w:rPr>
          <w:rStyle w:val="af1"/>
        </w:rPr>
        <w:t>fg</w:t>
      </w:r>
      <w:proofErr w:type="gramEnd"/>
      <w:r w:rsidRPr="007D6D8F">
        <w:rPr>
          <w:rStyle w:val="af1"/>
        </w:rPr>
        <w:t>_pid</w:t>
      </w:r>
      <w:proofErr w:type="spellEnd"/>
      <w:r w:rsidRPr="007D6D8F">
        <w:rPr>
          <w:rStyle w:val="af1"/>
        </w:rPr>
        <w:t>) {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lastRenderedPageBreak/>
        <w:t xml:space="preserve">    /* ctrl-c hit at shell prompt */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return;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}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if(</w:t>
      </w:r>
      <w:proofErr w:type="spellStart"/>
      <w:r w:rsidRPr="007D6D8F">
        <w:rPr>
          <w:rStyle w:val="af1"/>
        </w:rPr>
        <w:t>intr_p</w:t>
      </w:r>
      <w:proofErr w:type="spellEnd"/>
      <w:r w:rsidRPr="007D6D8F">
        <w:rPr>
          <w:rStyle w:val="af1"/>
        </w:rPr>
        <w:t>) {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</w:t>
      </w:r>
      <w:proofErr w:type="spellStart"/>
      <w:proofErr w:type="gramStart"/>
      <w:r w:rsidRPr="007D6D8F">
        <w:rPr>
          <w:rStyle w:val="af1"/>
        </w:rPr>
        <w:t>printf</w:t>
      </w:r>
      <w:proofErr w:type="spellEnd"/>
      <w:r w:rsidRPr="007D6D8F">
        <w:rPr>
          <w:rStyle w:val="af1"/>
        </w:rPr>
        <w:t>(</w:t>
      </w:r>
      <w:proofErr w:type="gramEnd"/>
      <w:r w:rsidRPr="007D6D8F">
        <w:rPr>
          <w:rStyle w:val="af1"/>
        </w:rPr>
        <w:t>"\</w:t>
      </w:r>
      <w:proofErr w:type="spellStart"/>
      <w:r w:rsidRPr="007D6D8F">
        <w:rPr>
          <w:rStyle w:val="af1"/>
        </w:rPr>
        <w:t>ngot</w:t>
      </w:r>
      <w:proofErr w:type="spellEnd"/>
      <w:r w:rsidRPr="007D6D8F">
        <w:rPr>
          <w:rStyle w:val="af1"/>
        </w:rPr>
        <w:t xml:space="preserve"> it, </w:t>
      </w:r>
      <w:proofErr w:type="spellStart"/>
      <w:r w:rsidRPr="007D6D8F">
        <w:rPr>
          <w:rStyle w:val="af1"/>
        </w:rPr>
        <w:t>signalling</w:t>
      </w:r>
      <w:proofErr w:type="spellEnd"/>
      <w:r w:rsidRPr="007D6D8F">
        <w:rPr>
          <w:rStyle w:val="af1"/>
        </w:rPr>
        <w:t>\n");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</w:t>
      </w:r>
      <w:proofErr w:type="gramStart"/>
      <w:r w:rsidRPr="007D6D8F">
        <w:rPr>
          <w:rStyle w:val="af1"/>
        </w:rPr>
        <w:t>kill(</w:t>
      </w:r>
      <w:proofErr w:type="spellStart"/>
      <w:proofErr w:type="gramEnd"/>
      <w:r w:rsidRPr="007D6D8F">
        <w:rPr>
          <w:rStyle w:val="af1"/>
        </w:rPr>
        <w:t>fg_pid</w:t>
      </w:r>
      <w:proofErr w:type="spellEnd"/>
      <w:r w:rsidRPr="007D6D8F">
        <w:rPr>
          <w:rStyle w:val="af1"/>
        </w:rPr>
        <w:t>, SIGTERM);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</w:t>
      </w:r>
      <w:proofErr w:type="spellStart"/>
      <w:r w:rsidRPr="007D6D8F">
        <w:rPr>
          <w:rStyle w:val="af1"/>
        </w:rPr>
        <w:t>fg_pid</w:t>
      </w:r>
      <w:proofErr w:type="spellEnd"/>
      <w:r w:rsidRPr="007D6D8F">
        <w:rPr>
          <w:rStyle w:val="af1"/>
        </w:rPr>
        <w:t xml:space="preserve"> = 0;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} else {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</w:t>
      </w:r>
      <w:proofErr w:type="spellStart"/>
      <w:proofErr w:type="gramStart"/>
      <w:r w:rsidRPr="007D6D8F">
        <w:rPr>
          <w:rStyle w:val="af1"/>
        </w:rPr>
        <w:t>printf</w:t>
      </w:r>
      <w:proofErr w:type="spellEnd"/>
      <w:r w:rsidRPr="007D6D8F">
        <w:rPr>
          <w:rStyle w:val="af1"/>
        </w:rPr>
        <w:t>(</w:t>
      </w:r>
      <w:proofErr w:type="gramEnd"/>
      <w:r w:rsidRPr="007D6D8F">
        <w:rPr>
          <w:rStyle w:val="af1"/>
        </w:rPr>
        <w:t>"\</w:t>
      </w:r>
      <w:proofErr w:type="spellStart"/>
      <w:r w:rsidRPr="007D6D8F">
        <w:rPr>
          <w:rStyle w:val="af1"/>
        </w:rPr>
        <w:t>nignoring</w:t>
      </w:r>
      <w:proofErr w:type="spellEnd"/>
      <w:r w:rsidRPr="007D6D8F">
        <w:rPr>
          <w:rStyle w:val="af1"/>
        </w:rPr>
        <w:t>, type ^C again to interrupt\n");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</w:t>
      </w:r>
      <w:proofErr w:type="spellStart"/>
      <w:r w:rsidRPr="007D6D8F">
        <w:rPr>
          <w:rStyle w:val="af1"/>
        </w:rPr>
        <w:t>intr_p</w:t>
      </w:r>
      <w:proofErr w:type="spellEnd"/>
      <w:r w:rsidRPr="007D6D8F">
        <w:rPr>
          <w:rStyle w:val="af1"/>
        </w:rPr>
        <w:t xml:space="preserve"> = 1;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}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>}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  <w:rFonts w:hint="eastAsia"/>
        </w:rPr>
      </w:pPr>
      <w:r w:rsidRPr="007D6D8F">
        <w:rPr>
          <w:rStyle w:val="af1"/>
          <w:rFonts w:hint="eastAsia"/>
        </w:rPr>
        <w:t>/* wait</w:t>
      </w:r>
      <w:r w:rsidRPr="007D6D8F">
        <w:rPr>
          <w:rStyle w:val="af1"/>
          <w:rFonts w:hint="eastAsia"/>
        </w:rPr>
        <w:t>을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선택사항으로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하여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명령을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수행한다</w:t>
      </w:r>
      <w:r w:rsidRPr="007D6D8F">
        <w:rPr>
          <w:rStyle w:val="af1"/>
          <w:rFonts w:hint="eastAsia"/>
        </w:rPr>
        <w:t>. */</w:t>
      </w:r>
    </w:p>
    <w:p w:rsidR="007D6D8F" w:rsidRPr="007D6D8F" w:rsidRDefault="007D6D8F" w:rsidP="007D6D8F">
      <w:pPr>
        <w:rPr>
          <w:rStyle w:val="af1"/>
        </w:rPr>
      </w:pPr>
      <w:proofErr w:type="spellStart"/>
      <w:r w:rsidRPr="007D6D8F">
        <w:rPr>
          <w:rStyle w:val="af1"/>
        </w:rPr>
        <w:t>int</w:t>
      </w:r>
      <w:proofErr w:type="spellEnd"/>
      <w:r w:rsidRPr="007D6D8F">
        <w:rPr>
          <w:rStyle w:val="af1"/>
        </w:rPr>
        <w:t xml:space="preserve"> </w:t>
      </w:r>
      <w:proofErr w:type="spellStart"/>
      <w:proofErr w:type="gramStart"/>
      <w:r w:rsidRPr="007D6D8F">
        <w:rPr>
          <w:rStyle w:val="af1"/>
        </w:rPr>
        <w:t>runcommand</w:t>
      </w:r>
      <w:proofErr w:type="spellEnd"/>
      <w:r w:rsidRPr="007D6D8F">
        <w:rPr>
          <w:rStyle w:val="af1"/>
        </w:rPr>
        <w:t>(</w:t>
      </w:r>
      <w:proofErr w:type="gramEnd"/>
      <w:r w:rsidRPr="007D6D8F">
        <w:rPr>
          <w:rStyle w:val="af1"/>
        </w:rPr>
        <w:t>char **</w:t>
      </w:r>
      <w:proofErr w:type="spellStart"/>
      <w:r w:rsidRPr="007D6D8F">
        <w:rPr>
          <w:rStyle w:val="af1"/>
        </w:rPr>
        <w:t>cline,int</w:t>
      </w:r>
      <w:proofErr w:type="spellEnd"/>
      <w:r w:rsidRPr="007D6D8F">
        <w:rPr>
          <w:rStyle w:val="af1"/>
        </w:rPr>
        <w:t xml:space="preserve"> where)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>{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spellStart"/>
      <w:r w:rsidRPr="007D6D8F">
        <w:rPr>
          <w:rStyle w:val="af1"/>
        </w:rPr>
        <w:t>int</w:t>
      </w:r>
      <w:proofErr w:type="spellEnd"/>
      <w:r w:rsidRPr="007D6D8F">
        <w:rPr>
          <w:rStyle w:val="af1"/>
        </w:rPr>
        <w:t xml:space="preserve"> </w:t>
      </w:r>
      <w:proofErr w:type="spellStart"/>
      <w:r w:rsidRPr="007D6D8F">
        <w:rPr>
          <w:rStyle w:val="af1"/>
        </w:rPr>
        <w:t>pid</w:t>
      </w:r>
      <w:proofErr w:type="spellEnd"/>
      <w:r w:rsidRPr="007D6D8F">
        <w:rPr>
          <w:rStyle w:val="af1"/>
        </w:rPr>
        <w:t xml:space="preserve">, </w:t>
      </w:r>
      <w:proofErr w:type="spellStart"/>
      <w:r w:rsidRPr="007D6D8F">
        <w:rPr>
          <w:rStyle w:val="af1"/>
        </w:rPr>
        <w:t>exitstat</w:t>
      </w:r>
      <w:proofErr w:type="spellEnd"/>
      <w:r w:rsidRPr="007D6D8F">
        <w:rPr>
          <w:rStyle w:val="af1"/>
        </w:rPr>
        <w:t>, ret;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  <w:rFonts w:hint="eastAsia"/>
        </w:rPr>
      </w:pPr>
      <w:r w:rsidRPr="007D6D8F">
        <w:rPr>
          <w:rStyle w:val="af1"/>
          <w:rFonts w:hint="eastAsia"/>
        </w:rPr>
        <w:t xml:space="preserve">  /* signal</w:t>
      </w:r>
      <w:r w:rsidRPr="007D6D8F">
        <w:rPr>
          <w:rStyle w:val="af1"/>
          <w:rFonts w:hint="eastAsia"/>
        </w:rPr>
        <w:t>을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무시한다</w:t>
      </w:r>
      <w:proofErr w:type="gramStart"/>
      <w:r w:rsidRPr="007D6D8F">
        <w:rPr>
          <w:rStyle w:val="af1"/>
          <w:rFonts w:hint="eastAsia"/>
        </w:rPr>
        <w:t>.(</w:t>
      </w:r>
      <w:proofErr w:type="spellStart"/>
      <w:proofErr w:type="gramEnd"/>
      <w:r w:rsidRPr="007D6D8F">
        <w:rPr>
          <w:rStyle w:val="af1"/>
          <w:rFonts w:hint="eastAsia"/>
        </w:rPr>
        <w:t>linux</w:t>
      </w:r>
      <w:proofErr w:type="spellEnd"/>
      <w:r w:rsidRPr="007D6D8F">
        <w:rPr>
          <w:rStyle w:val="af1"/>
          <w:rFonts w:hint="eastAsia"/>
        </w:rPr>
        <w:t>) */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struct </w:t>
      </w:r>
      <w:proofErr w:type="spellStart"/>
      <w:r w:rsidRPr="007D6D8F">
        <w:rPr>
          <w:rStyle w:val="af1"/>
        </w:rPr>
        <w:t>sigaction</w:t>
      </w:r>
      <w:proofErr w:type="spellEnd"/>
      <w:r w:rsidRPr="007D6D8F">
        <w:rPr>
          <w:rStyle w:val="af1"/>
        </w:rPr>
        <w:t xml:space="preserve"> </w:t>
      </w:r>
      <w:proofErr w:type="spellStart"/>
      <w:r w:rsidRPr="007D6D8F">
        <w:rPr>
          <w:rStyle w:val="af1"/>
        </w:rPr>
        <w:t>sa_ign</w:t>
      </w:r>
      <w:proofErr w:type="spellEnd"/>
      <w:r w:rsidRPr="007D6D8F">
        <w:rPr>
          <w:rStyle w:val="af1"/>
        </w:rPr>
        <w:t xml:space="preserve">, </w:t>
      </w:r>
      <w:proofErr w:type="spellStart"/>
      <w:r w:rsidRPr="007D6D8F">
        <w:rPr>
          <w:rStyle w:val="af1"/>
        </w:rPr>
        <w:t>sa_conf</w:t>
      </w:r>
      <w:proofErr w:type="spellEnd"/>
      <w:r w:rsidRPr="007D6D8F">
        <w:rPr>
          <w:rStyle w:val="af1"/>
        </w:rPr>
        <w:t>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spellStart"/>
      <w:r w:rsidRPr="007D6D8F">
        <w:rPr>
          <w:rStyle w:val="af1"/>
        </w:rPr>
        <w:t>sa_ign.sa_handler</w:t>
      </w:r>
      <w:proofErr w:type="spellEnd"/>
      <w:r w:rsidRPr="007D6D8F">
        <w:rPr>
          <w:rStyle w:val="af1"/>
        </w:rPr>
        <w:t xml:space="preserve"> = SIG_IGN;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spellStart"/>
      <w:r w:rsidRPr="007D6D8F">
        <w:rPr>
          <w:rStyle w:val="af1"/>
        </w:rPr>
        <w:t>sigemptyset</w:t>
      </w:r>
      <w:proofErr w:type="spellEnd"/>
      <w:r w:rsidRPr="007D6D8F">
        <w:rPr>
          <w:rStyle w:val="af1"/>
        </w:rPr>
        <w:t>(&amp;</w:t>
      </w:r>
      <w:proofErr w:type="spellStart"/>
      <w:r w:rsidRPr="007D6D8F">
        <w:rPr>
          <w:rStyle w:val="af1"/>
        </w:rPr>
        <w:t>sa_ign.sa_mask</w:t>
      </w:r>
      <w:proofErr w:type="spellEnd"/>
      <w:r w:rsidRPr="007D6D8F">
        <w:rPr>
          <w:rStyle w:val="af1"/>
        </w:rPr>
        <w:t>);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spellStart"/>
      <w:r w:rsidRPr="007D6D8F">
        <w:rPr>
          <w:rStyle w:val="af1"/>
        </w:rPr>
        <w:t>sa_ign.sa_flags</w:t>
      </w:r>
      <w:proofErr w:type="spellEnd"/>
      <w:r w:rsidRPr="007D6D8F">
        <w:rPr>
          <w:rStyle w:val="af1"/>
        </w:rPr>
        <w:t xml:space="preserve"> = SA_RESTART;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spellStart"/>
      <w:r w:rsidRPr="007D6D8F">
        <w:rPr>
          <w:rStyle w:val="af1"/>
        </w:rPr>
        <w:t>sa_conf.sa_handler</w:t>
      </w:r>
      <w:proofErr w:type="spellEnd"/>
      <w:r w:rsidRPr="007D6D8F">
        <w:rPr>
          <w:rStyle w:val="af1"/>
        </w:rPr>
        <w:t xml:space="preserve"> = </w:t>
      </w:r>
      <w:proofErr w:type="spellStart"/>
      <w:r w:rsidRPr="007D6D8F">
        <w:rPr>
          <w:rStyle w:val="af1"/>
        </w:rPr>
        <w:t>handle_int</w:t>
      </w:r>
      <w:proofErr w:type="spellEnd"/>
      <w:r w:rsidRPr="007D6D8F">
        <w:rPr>
          <w:rStyle w:val="af1"/>
        </w:rPr>
        <w:t>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spellStart"/>
      <w:r w:rsidRPr="007D6D8F">
        <w:rPr>
          <w:rStyle w:val="af1"/>
        </w:rPr>
        <w:t>sigemptyset</w:t>
      </w:r>
      <w:proofErr w:type="spellEnd"/>
      <w:r w:rsidRPr="007D6D8F">
        <w:rPr>
          <w:rStyle w:val="af1"/>
        </w:rPr>
        <w:t>(&amp;</w:t>
      </w:r>
      <w:proofErr w:type="spellStart"/>
      <w:r w:rsidRPr="007D6D8F">
        <w:rPr>
          <w:rStyle w:val="af1"/>
        </w:rPr>
        <w:t>sa_conf.sa_mask</w:t>
      </w:r>
      <w:proofErr w:type="spellEnd"/>
      <w:r w:rsidRPr="007D6D8F">
        <w:rPr>
          <w:rStyle w:val="af1"/>
        </w:rPr>
        <w:t>);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spellStart"/>
      <w:r w:rsidRPr="007D6D8F">
        <w:rPr>
          <w:rStyle w:val="af1"/>
        </w:rPr>
        <w:t>sa_conf.sa_flags</w:t>
      </w:r>
      <w:proofErr w:type="spellEnd"/>
      <w:r w:rsidRPr="007D6D8F">
        <w:rPr>
          <w:rStyle w:val="af1"/>
        </w:rPr>
        <w:t xml:space="preserve"> = SA_RESTART;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gramStart"/>
      <w:r w:rsidRPr="007D6D8F">
        <w:rPr>
          <w:rStyle w:val="af1"/>
        </w:rPr>
        <w:t>if(</w:t>
      </w:r>
      <w:proofErr w:type="gramEnd"/>
      <w:r w:rsidRPr="007D6D8F">
        <w:rPr>
          <w:rStyle w:val="af1"/>
        </w:rPr>
        <w:t>(</w:t>
      </w:r>
      <w:proofErr w:type="spellStart"/>
      <w:r w:rsidRPr="007D6D8F">
        <w:rPr>
          <w:rStyle w:val="af1"/>
        </w:rPr>
        <w:t>pid</w:t>
      </w:r>
      <w:proofErr w:type="spellEnd"/>
      <w:r w:rsidRPr="007D6D8F">
        <w:rPr>
          <w:rStyle w:val="af1"/>
        </w:rPr>
        <w:t xml:space="preserve"> = fork()) &lt; 0){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lastRenderedPageBreak/>
        <w:t xml:space="preserve">    </w:t>
      </w:r>
      <w:proofErr w:type="spellStart"/>
      <w:r w:rsidRPr="007D6D8F">
        <w:rPr>
          <w:rStyle w:val="af1"/>
        </w:rPr>
        <w:t>perror</w:t>
      </w:r>
      <w:proofErr w:type="spellEnd"/>
      <w:r w:rsidRPr="007D6D8F">
        <w:rPr>
          <w:rStyle w:val="af1"/>
        </w:rPr>
        <w:t>("</w:t>
      </w:r>
      <w:proofErr w:type="spellStart"/>
      <w:r w:rsidRPr="007D6D8F">
        <w:rPr>
          <w:rStyle w:val="af1"/>
        </w:rPr>
        <w:t>smallsh</w:t>
      </w:r>
      <w:proofErr w:type="spellEnd"/>
      <w:r w:rsidRPr="007D6D8F">
        <w:rPr>
          <w:rStyle w:val="af1"/>
        </w:rPr>
        <w:t>");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</w:t>
      </w:r>
      <w:proofErr w:type="gramStart"/>
      <w:r w:rsidRPr="007D6D8F">
        <w:rPr>
          <w:rStyle w:val="af1"/>
        </w:rPr>
        <w:t>return(</w:t>
      </w:r>
      <w:proofErr w:type="gramEnd"/>
      <w:r w:rsidRPr="007D6D8F">
        <w:rPr>
          <w:rStyle w:val="af1"/>
        </w:rPr>
        <w:t>-1);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}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gramStart"/>
      <w:r w:rsidRPr="007D6D8F">
        <w:rPr>
          <w:rStyle w:val="af1"/>
        </w:rPr>
        <w:t>if(</w:t>
      </w:r>
      <w:proofErr w:type="spellStart"/>
      <w:proofErr w:type="gramEnd"/>
      <w:r w:rsidRPr="007D6D8F">
        <w:rPr>
          <w:rStyle w:val="af1"/>
        </w:rPr>
        <w:t>pid</w:t>
      </w:r>
      <w:proofErr w:type="spellEnd"/>
      <w:r w:rsidRPr="007D6D8F">
        <w:rPr>
          <w:rStyle w:val="af1"/>
        </w:rPr>
        <w:t xml:space="preserve"> == 0){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</w:t>
      </w:r>
      <w:proofErr w:type="spellStart"/>
      <w:proofErr w:type="gramStart"/>
      <w:r w:rsidRPr="007D6D8F">
        <w:rPr>
          <w:rStyle w:val="af1"/>
        </w:rPr>
        <w:t>sigaction</w:t>
      </w:r>
      <w:proofErr w:type="spellEnd"/>
      <w:r w:rsidRPr="007D6D8F">
        <w:rPr>
          <w:rStyle w:val="af1"/>
        </w:rPr>
        <w:t>(</w:t>
      </w:r>
      <w:proofErr w:type="gramEnd"/>
      <w:r w:rsidRPr="007D6D8F">
        <w:rPr>
          <w:rStyle w:val="af1"/>
        </w:rPr>
        <w:t>SIGINT, &amp;</w:t>
      </w:r>
      <w:proofErr w:type="spellStart"/>
      <w:r w:rsidRPr="007D6D8F">
        <w:rPr>
          <w:rStyle w:val="af1"/>
        </w:rPr>
        <w:t>sa_ign</w:t>
      </w:r>
      <w:proofErr w:type="spellEnd"/>
      <w:r w:rsidRPr="007D6D8F">
        <w:rPr>
          <w:rStyle w:val="af1"/>
        </w:rPr>
        <w:t>, NULL);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</w:t>
      </w:r>
      <w:proofErr w:type="spellStart"/>
      <w:proofErr w:type="gramStart"/>
      <w:r w:rsidRPr="007D6D8F">
        <w:rPr>
          <w:rStyle w:val="af1"/>
        </w:rPr>
        <w:t>sigaction</w:t>
      </w:r>
      <w:proofErr w:type="spellEnd"/>
      <w:r w:rsidRPr="007D6D8F">
        <w:rPr>
          <w:rStyle w:val="af1"/>
        </w:rPr>
        <w:t>(</w:t>
      </w:r>
      <w:proofErr w:type="gramEnd"/>
      <w:r w:rsidRPr="007D6D8F">
        <w:rPr>
          <w:rStyle w:val="af1"/>
        </w:rPr>
        <w:t>SIGQUIT, &amp;</w:t>
      </w:r>
      <w:proofErr w:type="spellStart"/>
      <w:r w:rsidRPr="007D6D8F">
        <w:rPr>
          <w:rStyle w:val="af1"/>
        </w:rPr>
        <w:t>sa_ign</w:t>
      </w:r>
      <w:proofErr w:type="spellEnd"/>
      <w:r w:rsidRPr="007D6D8F">
        <w:rPr>
          <w:rStyle w:val="af1"/>
        </w:rPr>
        <w:t>, NULL);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</w:t>
      </w:r>
      <w:proofErr w:type="spellStart"/>
      <w:proofErr w:type="gramStart"/>
      <w:r w:rsidRPr="007D6D8F">
        <w:rPr>
          <w:rStyle w:val="af1"/>
        </w:rPr>
        <w:t>execvp</w:t>
      </w:r>
      <w:proofErr w:type="spellEnd"/>
      <w:r w:rsidRPr="007D6D8F">
        <w:rPr>
          <w:rStyle w:val="af1"/>
        </w:rPr>
        <w:t>(</w:t>
      </w:r>
      <w:proofErr w:type="gramEnd"/>
      <w:r w:rsidRPr="007D6D8F">
        <w:rPr>
          <w:rStyle w:val="af1"/>
        </w:rPr>
        <w:t>*cline, cline);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</w:t>
      </w:r>
      <w:proofErr w:type="spellStart"/>
      <w:r w:rsidRPr="007D6D8F">
        <w:rPr>
          <w:rStyle w:val="af1"/>
        </w:rPr>
        <w:t>perror</w:t>
      </w:r>
      <w:proofErr w:type="spellEnd"/>
      <w:r w:rsidRPr="007D6D8F">
        <w:rPr>
          <w:rStyle w:val="af1"/>
        </w:rPr>
        <w:t>(*cline);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</w:t>
      </w:r>
      <w:proofErr w:type="gramStart"/>
      <w:r w:rsidRPr="007D6D8F">
        <w:rPr>
          <w:rStyle w:val="af1"/>
        </w:rPr>
        <w:t>exit(</w:t>
      </w:r>
      <w:proofErr w:type="gramEnd"/>
      <w:r w:rsidRPr="007D6D8F">
        <w:rPr>
          <w:rStyle w:val="af1"/>
        </w:rPr>
        <w:t>1);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} else {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</w:t>
      </w:r>
      <w:proofErr w:type="spellStart"/>
      <w:r w:rsidRPr="007D6D8F">
        <w:rPr>
          <w:rStyle w:val="af1"/>
        </w:rPr>
        <w:t>fg_pid</w:t>
      </w:r>
      <w:proofErr w:type="spellEnd"/>
      <w:r w:rsidRPr="007D6D8F">
        <w:rPr>
          <w:rStyle w:val="af1"/>
        </w:rPr>
        <w:t xml:space="preserve"> = </w:t>
      </w:r>
      <w:proofErr w:type="spellStart"/>
      <w:r w:rsidRPr="007D6D8F">
        <w:rPr>
          <w:rStyle w:val="af1"/>
        </w:rPr>
        <w:t>pid</w:t>
      </w:r>
      <w:proofErr w:type="spellEnd"/>
      <w:r w:rsidRPr="007D6D8F">
        <w:rPr>
          <w:rStyle w:val="af1"/>
        </w:rPr>
        <w:t>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}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  <w:rFonts w:hint="eastAsia"/>
        </w:rPr>
      </w:pPr>
      <w:r w:rsidRPr="007D6D8F">
        <w:rPr>
          <w:rStyle w:val="af1"/>
          <w:rFonts w:hint="eastAsia"/>
        </w:rPr>
        <w:t xml:space="preserve">  /* </w:t>
      </w:r>
      <w:r w:rsidRPr="007D6D8F">
        <w:rPr>
          <w:rStyle w:val="af1"/>
          <w:rFonts w:hint="eastAsia"/>
        </w:rPr>
        <w:t>부모의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코드</w:t>
      </w:r>
      <w:r w:rsidRPr="007D6D8F">
        <w:rPr>
          <w:rStyle w:val="af1"/>
          <w:rFonts w:hint="eastAsia"/>
        </w:rPr>
        <w:t xml:space="preserve"> */</w:t>
      </w:r>
    </w:p>
    <w:p w:rsidR="007D6D8F" w:rsidRPr="007D6D8F" w:rsidRDefault="007D6D8F" w:rsidP="007D6D8F">
      <w:pPr>
        <w:rPr>
          <w:rStyle w:val="af1"/>
          <w:rFonts w:hint="eastAsia"/>
        </w:rPr>
      </w:pPr>
      <w:r w:rsidRPr="007D6D8F">
        <w:rPr>
          <w:rStyle w:val="af1"/>
          <w:rFonts w:hint="eastAsia"/>
        </w:rPr>
        <w:t xml:space="preserve">  /* </w:t>
      </w:r>
      <w:r w:rsidRPr="007D6D8F">
        <w:rPr>
          <w:rStyle w:val="af1"/>
          <w:rFonts w:hint="eastAsia"/>
        </w:rPr>
        <w:t>만일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백그라운드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프로세스이면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프로세스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식별자를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프린트하고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퇴장한다</w:t>
      </w:r>
      <w:r w:rsidRPr="007D6D8F">
        <w:rPr>
          <w:rStyle w:val="af1"/>
          <w:rFonts w:hint="eastAsia"/>
        </w:rPr>
        <w:t>. */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gramStart"/>
      <w:r w:rsidRPr="007D6D8F">
        <w:rPr>
          <w:rStyle w:val="af1"/>
        </w:rPr>
        <w:t>if(</w:t>
      </w:r>
      <w:proofErr w:type="gramEnd"/>
      <w:r w:rsidRPr="007D6D8F">
        <w:rPr>
          <w:rStyle w:val="af1"/>
        </w:rPr>
        <w:t>where == BACKGROUND){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</w:t>
      </w:r>
      <w:proofErr w:type="spellStart"/>
      <w:r w:rsidRPr="007D6D8F">
        <w:rPr>
          <w:rStyle w:val="af1"/>
        </w:rPr>
        <w:t>fg_pid</w:t>
      </w:r>
      <w:proofErr w:type="spellEnd"/>
      <w:r w:rsidRPr="007D6D8F">
        <w:rPr>
          <w:rStyle w:val="af1"/>
        </w:rPr>
        <w:t xml:space="preserve"> = 0;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</w:t>
      </w:r>
      <w:proofErr w:type="spellStart"/>
      <w:proofErr w:type="gramStart"/>
      <w:r w:rsidRPr="007D6D8F">
        <w:rPr>
          <w:rStyle w:val="af1"/>
        </w:rPr>
        <w:t>printf</w:t>
      </w:r>
      <w:proofErr w:type="spellEnd"/>
      <w:r w:rsidRPr="007D6D8F">
        <w:rPr>
          <w:rStyle w:val="af1"/>
        </w:rPr>
        <w:t>(</w:t>
      </w:r>
      <w:proofErr w:type="gramEnd"/>
      <w:r w:rsidRPr="007D6D8F">
        <w:rPr>
          <w:rStyle w:val="af1"/>
        </w:rPr>
        <w:t xml:space="preserve">"[Process id %d]\n", </w:t>
      </w:r>
      <w:proofErr w:type="spellStart"/>
      <w:r w:rsidRPr="007D6D8F">
        <w:rPr>
          <w:rStyle w:val="af1"/>
        </w:rPr>
        <w:t>pid</w:t>
      </w:r>
      <w:proofErr w:type="spellEnd"/>
      <w:r w:rsidRPr="007D6D8F">
        <w:rPr>
          <w:rStyle w:val="af1"/>
        </w:rPr>
        <w:t>);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</w:t>
      </w:r>
      <w:proofErr w:type="gramStart"/>
      <w:r w:rsidRPr="007D6D8F">
        <w:rPr>
          <w:rStyle w:val="af1"/>
        </w:rPr>
        <w:t>return(</w:t>
      </w:r>
      <w:proofErr w:type="gramEnd"/>
      <w:r w:rsidRPr="007D6D8F">
        <w:rPr>
          <w:rStyle w:val="af1"/>
        </w:rPr>
        <w:t>0);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}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  <w:rFonts w:hint="eastAsia"/>
        </w:rPr>
      </w:pPr>
      <w:r w:rsidRPr="007D6D8F">
        <w:rPr>
          <w:rStyle w:val="af1"/>
          <w:rFonts w:hint="eastAsia"/>
        </w:rPr>
        <w:t xml:space="preserve">  /* </w:t>
      </w:r>
      <w:r w:rsidRPr="007D6D8F">
        <w:rPr>
          <w:rStyle w:val="af1"/>
          <w:rFonts w:hint="eastAsia"/>
        </w:rPr>
        <w:t>프로세스</w:t>
      </w:r>
      <w:r w:rsidRPr="007D6D8F">
        <w:rPr>
          <w:rStyle w:val="af1"/>
          <w:rFonts w:hint="eastAsia"/>
        </w:rPr>
        <w:t xml:space="preserve"> </w:t>
      </w:r>
      <w:proofErr w:type="spellStart"/>
      <w:r w:rsidRPr="007D6D8F">
        <w:rPr>
          <w:rStyle w:val="af1"/>
          <w:rFonts w:hint="eastAsia"/>
        </w:rPr>
        <w:t>pid</w:t>
      </w:r>
      <w:proofErr w:type="spellEnd"/>
      <w:r w:rsidRPr="007D6D8F">
        <w:rPr>
          <w:rStyle w:val="af1"/>
          <w:rFonts w:hint="eastAsia"/>
        </w:rPr>
        <w:t>가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퇴장할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때까지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기다린다</w:t>
      </w:r>
      <w:r w:rsidRPr="007D6D8F">
        <w:rPr>
          <w:rStyle w:val="af1"/>
          <w:rFonts w:hint="eastAsia"/>
        </w:rPr>
        <w:t>. */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spellStart"/>
      <w:proofErr w:type="gramStart"/>
      <w:r w:rsidRPr="007D6D8F">
        <w:rPr>
          <w:rStyle w:val="af1"/>
        </w:rPr>
        <w:t>sigaction</w:t>
      </w:r>
      <w:proofErr w:type="spellEnd"/>
      <w:r w:rsidRPr="007D6D8F">
        <w:rPr>
          <w:rStyle w:val="af1"/>
        </w:rPr>
        <w:t>(</w:t>
      </w:r>
      <w:proofErr w:type="gramEnd"/>
      <w:r w:rsidRPr="007D6D8F">
        <w:rPr>
          <w:rStyle w:val="af1"/>
        </w:rPr>
        <w:t>SIGINT, &amp;</w:t>
      </w:r>
      <w:proofErr w:type="spellStart"/>
      <w:r w:rsidRPr="007D6D8F">
        <w:rPr>
          <w:rStyle w:val="af1"/>
        </w:rPr>
        <w:t>sa_conf</w:t>
      </w:r>
      <w:proofErr w:type="spellEnd"/>
      <w:r w:rsidRPr="007D6D8F">
        <w:rPr>
          <w:rStyle w:val="af1"/>
        </w:rPr>
        <w:t>, NULL);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spellStart"/>
      <w:proofErr w:type="gramStart"/>
      <w:r w:rsidRPr="007D6D8F">
        <w:rPr>
          <w:rStyle w:val="af1"/>
        </w:rPr>
        <w:t>sigaction</w:t>
      </w:r>
      <w:proofErr w:type="spellEnd"/>
      <w:r w:rsidRPr="007D6D8F">
        <w:rPr>
          <w:rStyle w:val="af1"/>
        </w:rPr>
        <w:t>(</w:t>
      </w:r>
      <w:proofErr w:type="gramEnd"/>
      <w:r w:rsidRPr="007D6D8F">
        <w:rPr>
          <w:rStyle w:val="af1"/>
        </w:rPr>
        <w:t>SIGQUIT, &amp;</w:t>
      </w:r>
      <w:proofErr w:type="spellStart"/>
      <w:r w:rsidRPr="007D6D8F">
        <w:rPr>
          <w:rStyle w:val="af1"/>
        </w:rPr>
        <w:t>sa_conf</w:t>
      </w:r>
      <w:proofErr w:type="spellEnd"/>
      <w:r w:rsidRPr="007D6D8F">
        <w:rPr>
          <w:rStyle w:val="af1"/>
        </w:rPr>
        <w:t>, NULL);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gramStart"/>
      <w:r w:rsidRPr="007D6D8F">
        <w:rPr>
          <w:rStyle w:val="af1"/>
        </w:rPr>
        <w:t>while( (</w:t>
      </w:r>
      <w:proofErr w:type="gramEnd"/>
      <w:r w:rsidRPr="007D6D8F">
        <w:rPr>
          <w:rStyle w:val="af1"/>
        </w:rPr>
        <w:t>ret=wait(&amp;</w:t>
      </w:r>
      <w:proofErr w:type="spellStart"/>
      <w:r w:rsidRPr="007D6D8F">
        <w:rPr>
          <w:rStyle w:val="af1"/>
        </w:rPr>
        <w:t>exitstat</w:t>
      </w:r>
      <w:proofErr w:type="spellEnd"/>
      <w:r w:rsidRPr="007D6D8F">
        <w:rPr>
          <w:rStyle w:val="af1"/>
        </w:rPr>
        <w:t xml:space="preserve">)) != </w:t>
      </w:r>
      <w:proofErr w:type="spellStart"/>
      <w:r w:rsidRPr="007D6D8F">
        <w:rPr>
          <w:rStyle w:val="af1"/>
        </w:rPr>
        <w:t>pid</w:t>
      </w:r>
      <w:proofErr w:type="spellEnd"/>
      <w:r w:rsidRPr="007D6D8F">
        <w:rPr>
          <w:rStyle w:val="af1"/>
        </w:rPr>
        <w:t xml:space="preserve"> &amp;&amp; ret != -1)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;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lastRenderedPageBreak/>
        <w:t xml:space="preserve">  </w:t>
      </w:r>
      <w:proofErr w:type="spellStart"/>
      <w:r w:rsidRPr="007D6D8F">
        <w:rPr>
          <w:rStyle w:val="af1"/>
        </w:rPr>
        <w:t>fg_pid</w:t>
      </w:r>
      <w:proofErr w:type="spellEnd"/>
      <w:r w:rsidRPr="007D6D8F">
        <w:rPr>
          <w:rStyle w:val="af1"/>
        </w:rPr>
        <w:t xml:space="preserve"> = 0;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gramStart"/>
      <w:r w:rsidRPr="007D6D8F">
        <w:rPr>
          <w:rStyle w:val="af1"/>
        </w:rPr>
        <w:t>return(</w:t>
      </w:r>
      <w:proofErr w:type="gramEnd"/>
      <w:r w:rsidRPr="007D6D8F">
        <w:rPr>
          <w:rStyle w:val="af1"/>
        </w:rPr>
        <w:t>ret == -1 ? -</w:t>
      </w:r>
      <w:proofErr w:type="gramStart"/>
      <w:r w:rsidRPr="007D6D8F">
        <w:rPr>
          <w:rStyle w:val="af1"/>
        </w:rPr>
        <w:t>1 :</w:t>
      </w:r>
      <w:proofErr w:type="gramEnd"/>
      <w:r w:rsidRPr="007D6D8F">
        <w:rPr>
          <w:rStyle w:val="af1"/>
        </w:rPr>
        <w:t xml:space="preserve"> </w:t>
      </w:r>
      <w:proofErr w:type="spellStart"/>
      <w:r w:rsidRPr="007D6D8F">
        <w:rPr>
          <w:rStyle w:val="af1"/>
        </w:rPr>
        <w:t>exitstat</w:t>
      </w:r>
      <w:proofErr w:type="spellEnd"/>
      <w:r w:rsidRPr="007D6D8F">
        <w:rPr>
          <w:rStyle w:val="af1"/>
        </w:rPr>
        <w:t>);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>}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  <w:rFonts w:hint="eastAsia"/>
        </w:rPr>
      </w:pPr>
      <w:r w:rsidRPr="007D6D8F">
        <w:rPr>
          <w:rStyle w:val="af1"/>
          <w:rFonts w:hint="eastAsia"/>
        </w:rPr>
        <w:t xml:space="preserve">void </w:t>
      </w:r>
      <w:proofErr w:type="spellStart"/>
      <w:r w:rsidRPr="007D6D8F">
        <w:rPr>
          <w:rStyle w:val="af1"/>
          <w:rFonts w:hint="eastAsia"/>
        </w:rPr>
        <w:t>procline</w:t>
      </w:r>
      <w:proofErr w:type="spellEnd"/>
      <w:r w:rsidRPr="007D6D8F">
        <w:rPr>
          <w:rStyle w:val="af1"/>
          <w:rFonts w:hint="eastAsia"/>
        </w:rPr>
        <w:t xml:space="preserve">() /* </w:t>
      </w:r>
      <w:r w:rsidRPr="007D6D8F">
        <w:rPr>
          <w:rStyle w:val="af1"/>
          <w:rFonts w:hint="eastAsia"/>
        </w:rPr>
        <w:t>입력줄을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처리한다</w:t>
      </w:r>
      <w:r w:rsidRPr="007D6D8F">
        <w:rPr>
          <w:rStyle w:val="af1"/>
          <w:rFonts w:hint="eastAsia"/>
        </w:rPr>
        <w:t>. */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>{</w:t>
      </w:r>
    </w:p>
    <w:p w:rsidR="007D6D8F" w:rsidRPr="007D6D8F" w:rsidRDefault="007D6D8F" w:rsidP="007D6D8F">
      <w:pPr>
        <w:rPr>
          <w:rStyle w:val="af1"/>
          <w:rFonts w:hint="eastAsia"/>
        </w:rPr>
      </w:pPr>
      <w:r w:rsidRPr="007D6D8F">
        <w:rPr>
          <w:rStyle w:val="af1"/>
          <w:rFonts w:hint="eastAsia"/>
        </w:rPr>
        <w:t xml:space="preserve">  char *</w:t>
      </w:r>
      <w:proofErr w:type="spellStart"/>
      <w:r w:rsidRPr="007D6D8F">
        <w:rPr>
          <w:rStyle w:val="af1"/>
          <w:rFonts w:hint="eastAsia"/>
        </w:rPr>
        <w:t>arg</w:t>
      </w:r>
      <w:proofErr w:type="spellEnd"/>
      <w:r w:rsidRPr="007D6D8F">
        <w:rPr>
          <w:rStyle w:val="af1"/>
          <w:rFonts w:hint="eastAsia"/>
        </w:rPr>
        <w:t>[MAXARG+1]; /*</w:t>
      </w:r>
      <w:proofErr w:type="spellStart"/>
      <w:r w:rsidRPr="007D6D8F">
        <w:rPr>
          <w:rStyle w:val="af1"/>
          <w:rFonts w:hint="eastAsia"/>
        </w:rPr>
        <w:t>runcommand</w:t>
      </w:r>
      <w:proofErr w:type="spellEnd"/>
      <w:r w:rsidRPr="007D6D8F">
        <w:rPr>
          <w:rStyle w:val="af1"/>
          <w:rFonts w:hint="eastAsia"/>
        </w:rPr>
        <w:t>를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위한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포인터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배열</w:t>
      </w:r>
      <w:r w:rsidRPr="007D6D8F">
        <w:rPr>
          <w:rStyle w:val="af1"/>
          <w:rFonts w:hint="eastAsia"/>
        </w:rPr>
        <w:t xml:space="preserve"> */</w:t>
      </w:r>
    </w:p>
    <w:p w:rsidR="007D6D8F" w:rsidRPr="007D6D8F" w:rsidRDefault="007D6D8F" w:rsidP="007D6D8F">
      <w:pPr>
        <w:rPr>
          <w:rStyle w:val="af1"/>
          <w:rFonts w:hint="eastAsia"/>
        </w:rPr>
      </w:pPr>
      <w:r w:rsidRPr="007D6D8F">
        <w:rPr>
          <w:rStyle w:val="af1"/>
          <w:rFonts w:hint="eastAsia"/>
        </w:rPr>
        <w:t xml:space="preserve">  </w:t>
      </w:r>
      <w:proofErr w:type="spellStart"/>
      <w:r w:rsidRPr="007D6D8F">
        <w:rPr>
          <w:rStyle w:val="af1"/>
          <w:rFonts w:hint="eastAsia"/>
        </w:rPr>
        <w:t>int</w:t>
      </w:r>
      <w:proofErr w:type="spellEnd"/>
      <w:r w:rsidRPr="007D6D8F">
        <w:rPr>
          <w:rStyle w:val="af1"/>
          <w:rFonts w:hint="eastAsia"/>
        </w:rPr>
        <w:t xml:space="preserve"> </w:t>
      </w:r>
      <w:proofErr w:type="spellStart"/>
      <w:r w:rsidRPr="007D6D8F">
        <w:rPr>
          <w:rStyle w:val="af1"/>
          <w:rFonts w:hint="eastAsia"/>
        </w:rPr>
        <w:t>toktype</w:t>
      </w:r>
      <w:proofErr w:type="spellEnd"/>
      <w:r w:rsidRPr="007D6D8F">
        <w:rPr>
          <w:rStyle w:val="af1"/>
          <w:rFonts w:hint="eastAsia"/>
        </w:rPr>
        <w:t xml:space="preserve">; /* </w:t>
      </w:r>
      <w:r w:rsidRPr="007D6D8F">
        <w:rPr>
          <w:rStyle w:val="af1"/>
          <w:rFonts w:hint="eastAsia"/>
        </w:rPr>
        <w:t>명령내의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토큰의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유형</w:t>
      </w:r>
      <w:r w:rsidRPr="007D6D8F">
        <w:rPr>
          <w:rStyle w:val="af1"/>
          <w:rFonts w:hint="eastAsia"/>
        </w:rPr>
        <w:t xml:space="preserve"> */</w:t>
      </w:r>
    </w:p>
    <w:p w:rsidR="007D6D8F" w:rsidRPr="007D6D8F" w:rsidRDefault="007D6D8F" w:rsidP="007D6D8F">
      <w:pPr>
        <w:rPr>
          <w:rStyle w:val="af1"/>
          <w:rFonts w:hint="eastAsia"/>
        </w:rPr>
      </w:pPr>
      <w:r w:rsidRPr="007D6D8F">
        <w:rPr>
          <w:rStyle w:val="af1"/>
          <w:rFonts w:hint="eastAsia"/>
        </w:rPr>
        <w:t xml:space="preserve">  </w:t>
      </w:r>
      <w:proofErr w:type="spellStart"/>
      <w:r w:rsidRPr="007D6D8F">
        <w:rPr>
          <w:rStyle w:val="af1"/>
          <w:rFonts w:hint="eastAsia"/>
        </w:rPr>
        <w:t>int</w:t>
      </w:r>
      <w:proofErr w:type="spellEnd"/>
      <w:r w:rsidRPr="007D6D8F">
        <w:rPr>
          <w:rStyle w:val="af1"/>
          <w:rFonts w:hint="eastAsia"/>
        </w:rPr>
        <w:t xml:space="preserve"> </w:t>
      </w:r>
      <w:proofErr w:type="spellStart"/>
      <w:r w:rsidRPr="007D6D8F">
        <w:rPr>
          <w:rStyle w:val="af1"/>
          <w:rFonts w:hint="eastAsia"/>
        </w:rPr>
        <w:t>narg</w:t>
      </w:r>
      <w:proofErr w:type="spellEnd"/>
      <w:r w:rsidRPr="007D6D8F">
        <w:rPr>
          <w:rStyle w:val="af1"/>
          <w:rFonts w:hint="eastAsia"/>
        </w:rPr>
        <w:t xml:space="preserve">; /* </w:t>
      </w:r>
      <w:r w:rsidRPr="007D6D8F">
        <w:rPr>
          <w:rStyle w:val="af1"/>
          <w:rFonts w:hint="eastAsia"/>
        </w:rPr>
        <w:t>지금까지의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인수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수</w:t>
      </w:r>
      <w:r w:rsidRPr="007D6D8F">
        <w:rPr>
          <w:rStyle w:val="af1"/>
          <w:rFonts w:hint="eastAsia"/>
        </w:rPr>
        <w:t xml:space="preserve"> */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spellStart"/>
      <w:r w:rsidRPr="007D6D8F">
        <w:rPr>
          <w:rStyle w:val="af1"/>
        </w:rPr>
        <w:t>int</w:t>
      </w:r>
      <w:proofErr w:type="spellEnd"/>
      <w:r w:rsidRPr="007D6D8F">
        <w:rPr>
          <w:rStyle w:val="af1"/>
        </w:rPr>
        <w:t xml:space="preserve"> type; /* FOREGROUND or BACKGROUND */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  <w:rFonts w:hint="eastAsia"/>
        </w:rPr>
      </w:pPr>
      <w:r w:rsidRPr="007D6D8F">
        <w:rPr>
          <w:rStyle w:val="af1"/>
          <w:rFonts w:hint="eastAsia"/>
        </w:rPr>
        <w:t xml:space="preserve">  /* </w:t>
      </w:r>
      <w:proofErr w:type="spellStart"/>
      <w:r w:rsidRPr="007D6D8F">
        <w:rPr>
          <w:rStyle w:val="af1"/>
          <w:rFonts w:hint="eastAsia"/>
        </w:rPr>
        <w:t>intr_p</w:t>
      </w:r>
      <w:proofErr w:type="spellEnd"/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초기화</w:t>
      </w:r>
      <w:r w:rsidRPr="007D6D8F">
        <w:rPr>
          <w:rStyle w:val="af1"/>
          <w:rFonts w:hint="eastAsia"/>
        </w:rPr>
        <w:t>*/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spellStart"/>
      <w:r w:rsidRPr="007D6D8F">
        <w:rPr>
          <w:rStyle w:val="af1"/>
        </w:rPr>
        <w:t>intr_p</w:t>
      </w:r>
      <w:proofErr w:type="spellEnd"/>
      <w:r w:rsidRPr="007D6D8F">
        <w:rPr>
          <w:rStyle w:val="af1"/>
        </w:rPr>
        <w:t xml:space="preserve"> = 0;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  <w:rFonts w:hint="eastAsia"/>
        </w:rPr>
      </w:pPr>
      <w:r w:rsidRPr="007D6D8F">
        <w:rPr>
          <w:rStyle w:val="af1"/>
          <w:rFonts w:hint="eastAsia"/>
        </w:rPr>
        <w:t xml:space="preserve">  for(</w:t>
      </w:r>
      <w:proofErr w:type="spellStart"/>
      <w:r w:rsidRPr="007D6D8F">
        <w:rPr>
          <w:rStyle w:val="af1"/>
          <w:rFonts w:hint="eastAsia"/>
        </w:rPr>
        <w:t>narg</w:t>
      </w:r>
      <w:proofErr w:type="spellEnd"/>
      <w:r w:rsidRPr="007D6D8F">
        <w:rPr>
          <w:rStyle w:val="af1"/>
          <w:rFonts w:hint="eastAsia"/>
        </w:rPr>
        <w:t xml:space="preserve"> = 0;;)</w:t>
      </w:r>
      <w:proofErr w:type="gramStart"/>
      <w:r w:rsidRPr="007D6D8F">
        <w:rPr>
          <w:rStyle w:val="af1"/>
          <w:rFonts w:hint="eastAsia"/>
        </w:rPr>
        <w:t>{ /</w:t>
      </w:r>
      <w:proofErr w:type="gramEnd"/>
      <w:r w:rsidRPr="007D6D8F">
        <w:rPr>
          <w:rStyle w:val="af1"/>
          <w:rFonts w:hint="eastAsia"/>
        </w:rPr>
        <w:t xml:space="preserve">* </w:t>
      </w:r>
      <w:r w:rsidRPr="007D6D8F">
        <w:rPr>
          <w:rStyle w:val="af1"/>
          <w:rFonts w:hint="eastAsia"/>
        </w:rPr>
        <w:t>무한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루프</w:t>
      </w:r>
      <w:r w:rsidRPr="007D6D8F">
        <w:rPr>
          <w:rStyle w:val="af1"/>
          <w:rFonts w:hint="eastAsia"/>
        </w:rPr>
        <w:t xml:space="preserve"> */</w:t>
      </w:r>
    </w:p>
    <w:p w:rsidR="007D6D8F" w:rsidRPr="007D6D8F" w:rsidRDefault="007D6D8F" w:rsidP="007D6D8F">
      <w:pPr>
        <w:rPr>
          <w:rStyle w:val="af1"/>
          <w:rFonts w:hint="eastAsia"/>
        </w:rPr>
      </w:pPr>
      <w:r w:rsidRPr="007D6D8F">
        <w:rPr>
          <w:rStyle w:val="af1"/>
          <w:rFonts w:hint="eastAsia"/>
        </w:rPr>
        <w:t xml:space="preserve">    /* </w:t>
      </w:r>
      <w:r w:rsidRPr="007D6D8F">
        <w:rPr>
          <w:rStyle w:val="af1"/>
          <w:rFonts w:hint="eastAsia"/>
        </w:rPr>
        <w:t>토큰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유형에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따라</w:t>
      </w:r>
      <w:r w:rsidRPr="007D6D8F">
        <w:rPr>
          <w:rStyle w:val="af1"/>
          <w:rFonts w:hint="eastAsia"/>
        </w:rPr>
        <w:t xml:space="preserve"> case</w:t>
      </w:r>
      <w:r w:rsidRPr="007D6D8F">
        <w:rPr>
          <w:rStyle w:val="af1"/>
          <w:rFonts w:hint="eastAsia"/>
        </w:rPr>
        <w:t>를</w:t>
      </w:r>
      <w:r w:rsidRPr="007D6D8F">
        <w:rPr>
          <w:rStyle w:val="af1"/>
          <w:rFonts w:hint="eastAsia"/>
        </w:rPr>
        <w:t xml:space="preserve"> </w:t>
      </w:r>
      <w:r w:rsidRPr="007D6D8F">
        <w:rPr>
          <w:rStyle w:val="af1"/>
          <w:rFonts w:hint="eastAsia"/>
        </w:rPr>
        <w:t>나눈다</w:t>
      </w:r>
      <w:r w:rsidRPr="007D6D8F">
        <w:rPr>
          <w:rStyle w:val="af1"/>
          <w:rFonts w:hint="eastAsia"/>
        </w:rPr>
        <w:t>. */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</w:t>
      </w:r>
      <w:proofErr w:type="gramStart"/>
      <w:r w:rsidRPr="007D6D8F">
        <w:rPr>
          <w:rStyle w:val="af1"/>
        </w:rPr>
        <w:t>switch(</w:t>
      </w:r>
      <w:proofErr w:type="spellStart"/>
      <w:proofErr w:type="gramEnd"/>
      <w:r w:rsidRPr="007D6D8F">
        <w:rPr>
          <w:rStyle w:val="af1"/>
        </w:rPr>
        <w:t>toktype</w:t>
      </w:r>
      <w:proofErr w:type="spellEnd"/>
      <w:r w:rsidRPr="007D6D8F">
        <w:rPr>
          <w:rStyle w:val="af1"/>
        </w:rPr>
        <w:t xml:space="preserve"> = </w:t>
      </w:r>
      <w:proofErr w:type="spellStart"/>
      <w:r w:rsidRPr="007D6D8F">
        <w:rPr>
          <w:rStyle w:val="af1"/>
        </w:rPr>
        <w:t>gettok</w:t>
      </w:r>
      <w:proofErr w:type="spellEnd"/>
      <w:r w:rsidRPr="007D6D8F">
        <w:rPr>
          <w:rStyle w:val="af1"/>
        </w:rPr>
        <w:t>(&amp;</w:t>
      </w:r>
      <w:proofErr w:type="spellStart"/>
      <w:r w:rsidRPr="007D6D8F">
        <w:rPr>
          <w:rStyle w:val="af1"/>
        </w:rPr>
        <w:t>arg</w:t>
      </w:r>
      <w:proofErr w:type="spellEnd"/>
      <w:r w:rsidRPr="007D6D8F">
        <w:rPr>
          <w:rStyle w:val="af1"/>
        </w:rPr>
        <w:t>[</w:t>
      </w:r>
      <w:proofErr w:type="spellStart"/>
      <w:r w:rsidRPr="007D6D8F">
        <w:rPr>
          <w:rStyle w:val="af1"/>
        </w:rPr>
        <w:t>narg</w:t>
      </w:r>
      <w:proofErr w:type="spellEnd"/>
      <w:r w:rsidRPr="007D6D8F">
        <w:rPr>
          <w:rStyle w:val="af1"/>
        </w:rPr>
        <w:t>])){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case ARG: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  </w:t>
      </w:r>
      <w:proofErr w:type="gramStart"/>
      <w:r w:rsidRPr="007D6D8F">
        <w:rPr>
          <w:rStyle w:val="af1"/>
        </w:rPr>
        <w:t>if(</w:t>
      </w:r>
      <w:proofErr w:type="spellStart"/>
      <w:proofErr w:type="gramEnd"/>
      <w:r w:rsidRPr="007D6D8F">
        <w:rPr>
          <w:rStyle w:val="af1"/>
        </w:rPr>
        <w:t>narg</w:t>
      </w:r>
      <w:proofErr w:type="spellEnd"/>
      <w:r w:rsidRPr="007D6D8F">
        <w:rPr>
          <w:rStyle w:val="af1"/>
        </w:rPr>
        <w:t xml:space="preserve"> &lt; MAXARG)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    </w:t>
      </w:r>
      <w:proofErr w:type="spellStart"/>
      <w:r w:rsidRPr="007D6D8F">
        <w:rPr>
          <w:rStyle w:val="af1"/>
        </w:rPr>
        <w:t>narg</w:t>
      </w:r>
      <w:proofErr w:type="spellEnd"/>
      <w:r w:rsidRPr="007D6D8F">
        <w:rPr>
          <w:rStyle w:val="af1"/>
        </w:rPr>
        <w:t>++;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  break;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case EOL: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case SEMICOLON: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case AMPERSAND: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  type = (</w:t>
      </w:r>
      <w:proofErr w:type="spellStart"/>
      <w:r w:rsidRPr="007D6D8F">
        <w:rPr>
          <w:rStyle w:val="af1"/>
        </w:rPr>
        <w:t>toktype</w:t>
      </w:r>
      <w:proofErr w:type="spellEnd"/>
      <w:r w:rsidRPr="007D6D8F">
        <w:rPr>
          <w:rStyle w:val="af1"/>
        </w:rPr>
        <w:t xml:space="preserve"> == AMPERSAND</w:t>
      </w:r>
      <w:proofErr w:type="gramStart"/>
      <w:r w:rsidRPr="007D6D8F">
        <w:rPr>
          <w:rStyle w:val="af1"/>
        </w:rPr>
        <w:t>) ?</w:t>
      </w:r>
      <w:proofErr w:type="gramEnd"/>
      <w:r w:rsidRPr="007D6D8F">
        <w:rPr>
          <w:rStyle w:val="af1"/>
        </w:rPr>
        <w:t xml:space="preserve"> </w:t>
      </w:r>
      <w:proofErr w:type="gramStart"/>
      <w:r w:rsidRPr="007D6D8F">
        <w:rPr>
          <w:rStyle w:val="af1"/>
        </w:rPr>
        <w:t>BACKGROUND :</w:t>
      </w:r>
      <w:proofErr w:type="gramEnd"/>
      <w:r w:rsidRPr="007D6D8F">
        <w:rPr>
          <w:rStyle w:val="af1"/>
        </w:rPr>
        <w:t xml:space="preserve"> FOREGROUND;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  </w:t>
      </w:r>
      <w:proofErr w:type="gramStart"/>
      <w:r w:rsidRPr="007D6D8F">
        <w:rPr>
          <w:rStyle w:val="af1"/>
        </w:rPr>
        <w:t>if(</w:t>
      </w:r>
      <w:proofErr w:type="spellStart"/>
      <w:proofErr w:type="gramEnd"/>
      <w:r w:rsidRPr="007D6D8F">
        <w:rPr>
          <w:rStyle w:val="af1"/>
        </w:rPr>
        <w:t>narg</w:t>
      </w:r>
      <w:proofErr w:type="spellEnd"/>
      <w:r w:rsidRPr="007D6D8F">
        <w:rPr>
          <w:rStyle w:val="af1"/>
        </w:rPr>
        <w:t xml:space="preserve"> != 0){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    </w:t>
      </w:r>
      <w:proofErr w:type="spellStart"/>
      <w:r w:rsidRPr="007D6D8F">
        <w:rPr>
          <w:rStyle w:val="af1"/>
        </w:rPr>
        <w:t>arg</w:t>
      </w:r>
      <w:proofErr w:type="spellEnd"/>
      <w:r w:rsidRPr="007D6D8F">
        <w:rPr>
          <w:rStyle w:val="af1"/>
        </w:rPr>
        <w:t>[</w:t>
      </w:r>
      <w:proofErr w:type="spellStart"/>
      <w:r w:rsidRPr="007D6D8F">
        <w:rPr>
          <w:rStyle w:val="af1"/>
        </w:rPr>
        <w:t>narg</w:t>
      </w:r>
      <w:proofErr w:type="spellEnd"/>
      <w:r w:rsidRPr="007D6D8F">
        <w:rPr>
          <w:rStyle w:val="af1"/>
        </w:rPr>
        <w:t>] = NULL;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lastRenderedPageBreak/>
        <w:t xml:space="preserve">          </w:t>
      </w:r>
      <w:proofErr w:type="spellStart"/>
      <w:proofErr w:type="gramStart"/>
      <w:r w:rsidRPr="007D6D8F">
        <w:rPr>
          <w:rStyle w:val="af1"/>
        </w:rPr>
        <w:t>runcommand</w:t>
      </w:r>
      <w:proofErr w:type="spellEnd"/>
      <w:r w:rsidRPr="007D6D8F">
        <w:rPr>
          <w:rStyle w:val="af1"/>
        </w:rPr>
        <w:t>(</w:t>
      </w:r>
      <w:proofErr w:type="spellStart"/>
      <w:proofErr w:type="gramEnd"/>
      <w:r w:rsidRPr="007D6D8F">
        <w:rPr>
          <w:rStyle w:val="af1"/>
        </w:rPr>
        <w:t>arg</w:t>
      </w:r>
      <w:proofErr w:type="spellEnd"/>
      <w:r w:rsidRPr="007D6D8F">
        <w:rPr>
          <w:rStyle w:val="af1"/>
        </w:rPr>
        <w:t>, type);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  }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  </w:t>
      </w:r>
      <w:proofErr w:type="gramStart"/>
      <w:r w:rsidRPr="007D6D8F">
        <w:rPr>
          <w:rStyle w:val="af1"/>
        </w:rPr>
        <w:t>if(</w:t>
      </w:r>
      <w:proofErr w:type="spellStart"/>
      <w:proofErr w:type="gramEnd"/>
      <w:r w:rsidRPr="007D6D8F">
        <w:rPr>
          <w:rStyle w:val="af1"/>
        </w:rPr>
        <w:t>toktype</w:t>
      </w:r>
      <w:proofErr w:type="spellEnd"/>
      <w:r w:rsidRPr="007D6D8F">
        <w:rPr>
          <w:rStyle w:val="af1"/>
        </w:rPr>
        <w:t xml:space="preserve"> == EOL)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    return;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  </w:t>
      </w:r>
      <w:proofErr w:type="spellStart"/>
      <w:r w:rsidRPr="007D6D8F">
        <w:rPr>
          <w:rStyle w:val="af1"/>
        </w:rPr>
        <w:t>narg</w:t>
      </w:r>
      <w:proofErr w:type="spellEnd"/>
      <w:r w:rsidRPr="007D6D8F">
        <w:rPr>
          <w:rStyle w:val="af1"/>
        </w:rPr>
        <w:t xml:space="preserve"> = 0;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    break;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}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}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>}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</w:rPr>
      </w:pPr>
      <w:proofErr w:type="spellStart"/>
      <w:r w:rsidRPr="007D6D8F">
        <w:rPr>
          <w:rStyle w:val="af1"/>
        </w:rPr>
        <w:t>int</w:t>
      </w:r>
      <w:proofErr w:type="spellEnd"/>
      <w:r w:rsidRPr="007D6D8F">
        <w:rPr>
          <w:rStyle w:val="af1"/>
        </w:rPr>
        <w:t xml:space="preserve"> </w:t>
      </w:r>
      <w:proofErr w:type="gramStart"/>
      <w:r w:rsidRPr="007D6D8F">
        <w:rPr>
          <w:rStyle w:val="af1"/>
        </w:rPr>
        <w:t>main(</w:t>
      </w:r>
      <w:proofErr w:type="gramEnd"/>
      <w:r w:rsidRPr="007D6D8F">
        <w:rPr>
          <w:rStyle w:val="af1"/>
        </w:rPr>
        <w:t>)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>{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/* </w:t>
      </w:r>
      <w:proofErr w:type="spellStart"/>
      <w:r w:rsidRPr="007D6D8F">
        <w:rPr>
          <w:rStyle w:val="af1"/>
        </w:rPr>
        <w:t>sigaction</w:t>
      </w:r>
      <w:proofErr w:type="spellEnd"/>
      <w:r w:rsidRPr="007D6D8F">
        <w:rPr>
          <w:rStyle w:val="af1"/>
        </w:rPr>
        <w:t xml:space="preserve"> struct (</w:t>
      </w:r>
      <w:proofErr w:type="spellStart"/>
      <w:r w:rsidRPr="007D6D8F">
        <w:rPr>
          <w:rStyle w:val="af1"/>
        </w:rPr>
        <w:t>linux</w:t>
      </w:r>
      <w:proofErr w:type="spellEnd"/>
      <w:r w:rsidRPr="007D6D8F">
        <w:rPr>
          <w:rStyle w:val="af1"/>
        </w:rPr>
        <w:t>) */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struct </w:t>
      </w:r>
      <w:proofErr w:type="spellStart"/>
      <w:r w:rsidRPr="007D6D8F">
        <w:rPr>
          <w:rStyle w:val="af1"/>
        </w:rPr>
        <w:t>sigaction</w:t>
      </w:r>
      <w:proofErr w:type="spellEnd"/>
      <w:r w:rsidRPr="007D6D8F">
        <w:rPr>
          <w:rStyle w:val="af1"/>
        </w:rPr>
        <w:t xml:space="preserve"> </w:t>
      </w:r>
      <w:proofErr w:type="spellStart"/>
      <w:r w:rsidRPr="007D6D8F">
        <w:rPr>
          <w:rStyle w:val="af1"/>
        </w:rPr>
        <w:t>sa</w:t>
      </w:r>
      <w:proofErr w:type="spellEnd"/>
      <w:r w:rsidRPr="007D6D8F">
        <w:rPr>
          <w:rStyle w:val="af1"/>
        </w:rPr>
        <w:t>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spellStart"/>
      <w:r w:rsidRPr="007D6D8F">
        <w:rPr>
          <w:rStyle w:val="af1"/>
        </w:rPr>
        <w:t>sa.sa_handler</w:t>
      </w:r>
      <w:proofErr w:type="spellEnd"/>
      <w:r w:rsidRPr="007D6D8F">
        <w:rPr>
          <w:rStyle w:val="af1"/>
        </w:rPr>
        <w:t xml:space="preserve"> = SIG_IGN;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spellStart"/>
      <w:r w:rsidRPr="007D6D8F">
        <w:rPr>
          <w:rStyle w:val="af1"/>
        </w:rPr>
        <w:t>sigemptyset</w:t>
      </w:r>
      <w:proofErr w:type="spellEnd"/>
      <w:r w:rsidRPr="007D6D8F">
        <w:rPr>
          <w:rStyle w:val="af1"/>
        </w:rPr>
        <w:t>(&amp;</w:t>
      </w:r>
      <w:proofErr w:type="spellStart"/>
      <w:r w:rsidRPr="007D6D8F">
        <w:rPr>
          <w:rStyle w:val="af1"/>
        </w:rPr>
        <w:t>sa.sa_mask</w:t>
      </w:r>
      <w:proofErr w:type="spellEnd"/>
      <w:r w:rsidRPr="007D6D8F">
        <w:rPr>
          <w:rStyle w:val="af1"/>
        </w:rPr>
        <w:t>);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spellStart"/>
      <w:r w:rsidRPr="007D6D8F">
        <w:rPr>
          <w:rStyle w:val="af1"/>
        </w:rPr>
        <w:t>sa.sa_flags</w:t>
      </w:r>
      <w:proofErr w:type="spellEnd"/>
      <w:r w:rsidRPr="007D6D8F">
        <w:rPr>
          <w:rStyle w:val="af1"/>
        </w:rPr>
        <w:t xml:space="preserve"> = SA_RESTART;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spellStart"/>
      <w:proofErr w:type="gramStart"/>
      <w:r w:rsidRPr="007D6D8F">
        <w:rPr>
          <w:rStyle w:val="af1"/>
        </w:rPr>
        <w:t>sigaction</w:t>
      </w:r>
      <w:proofErr w:type="spellEnd"/>
      <w:r w:rsidRPr="007D6D8F">
        <w:rPr>
          <w:rStyle w:val="af1"/>
        </w:rPr>
        <w:t>(</w:t>
      </w:r>
      <w:proofErr w:type="gramEnd"/>
      <w:r w:rsidRPr="007D6D8F">
        <w:rPr>
          <w:rStyle w:val="af1"/>
        </w:rPr>
        <w:t>SIGINT, &amp;</w:t>
      </w:r>
      <w:proofErr w:type="spellStart"/>
      <w:r w:rsidRPr="007D6D8F">
        <w:rPr>
          <w:rStyle w:val="af1"/>
        </w:rPr>
        <w:t>sa</w:t>
      </w:r>
      <w:proofErr w:type="spellEnd"/>
      <w:r w:rsidRPr="007D6D8F">
        <w:rPr>
          <w:rStyle w:val="af1"/>
        </w:rPr>
        <w:t>, NULL);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</w:t>
      </w:r>
      <w:proofErr w:type="spellStart"/>
      <w:proofErr w:type="gramStart"/>
      <w:r w:rsidRPr="007D6D8F">
        <w:rPr>
          <w:rStyle w:val="af1"/>
        </w:rPr>
        <w:t>sigaction</w:t>
      </w:r>
      <w:proofErr w:type="spellEnd"/>
      <w:r w:rsidRPr="007D6D8F">
        <w:rPr>
          <w:rStyle w:val="af1"/>
        </w:rPr>
        <w:t>(</w:t>
      </w:r>
      <w:proofErr w:type="gramEnd"/>
      <w:r w:rsidRPr="007D6D8F">
        <w:rPr>
          <w:rStyle w:val="af1"/>
        </w:rPr>
        <w:t>SIGQUIT, &amp;</w:t>
      </w:r>
      <w:proofErr w:type="spellStart"/>
      <w:r w:rsidRPr="007D6D8F">
        <w:rPr>
          <w:rStyle w:val="af1"/>
        </w:rPr>
        <w:t>sa</w:t>
      </w:r>
      <w:proofErr w:type="spellEnd"/>
      <w:r w:rsidRPr="007D6D8F">
        <w:rPr>
          <w:rStyle w:val="af1"/>
        </w:rPr>
        <w:t>, NULL);</w:t>
      </w:r>
    </w:p>
    <w:p w:rsidR="007D6D8F" w:rsidRPr="007D6D8F" w:rsidRDefault="007D6D8F" w:rsidP="007D6D8F">
      <w:pPr>
        <w:rPr>
          <w:rStyle w:val="af1"/>
        </w:rPr>
      </w:pP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while(</w:t>
      </w:r>
      <w:proofErr w:type="spellStart"/>
      <w:r w:rsidRPr="007D6D8F">
        <w:rPr>
          <w:rStyle w:val="af1"/>
        </w:rPr>
        <w:t>userin</w:t>
      </w:r>
      <w:proofErr w:type="spellEnd"/>
      <w:r w:rsidRPr="007D6D8F">
        <w:rPr>
          <w:rStyle w:val="af1"/>
        </w:rPr>
        <w:t>(prompt</w:t>
      </w:r>
      <w:proofErr w:type="gramStart"/>
      <w:r w:rsidRPr="007D6D8F">
        <w:rPr>
          <w:rStyle w:val="af1"/>
        </w:rPr>
        <w:t>) !</w:t>
      </w:r>
      <w:proofErr w:type="gramEnd"/>
      <w:r w:rsidRPr="007D6D8F">
        <w:rPr>
          <w:rStyle w:val="af1"/>
        </w:rPr>
        <w:t>= EOF){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  </w:t>
      </w:r>
      <w:proofErr w:type="spellStart"/>
      <w:proofErr w:type="gramStart"/>
      <w:r w:rsidRPr="007D6D8F">
        <w:rPr>
          <w:rStyle w:val="af1"/>
        </w:rPr>
        <w:t>procline</w:t>
      </w:r>
      <w:proofErr w:type="spellEnd"/>
      <w:r w:rsidRPr="007D6D8F">
        <w:rPr>
          <w:rStyle w:val="af1"/>
        </w:rPr>
        <w:t>(</w:t>
      </w:r>
      <w:proofErr w:type="gramEnd"/>
      <w:r w:rsidRPr="007D6D8F">
        <w:rPr>
          <w:rStyle w:val="af1"/>
        </w:rPr>
        <w:t>);</w:t>
      </w:r>
    </w:p>
    <w:p w:rsidR="007D6D8F" w:rsidRPr="007D6D8F" w:rsidRDefault="007D6D8F" w:rsidP="007D6D8F">
      <w:pPr>
        <w:rPr>
          <w:rStyle w:val="af1"/>
        </w:rPr>
      </w:pPr>
      <w:r w:rsidRPr="007D6D8F">
        <w:rPr>
          <w:rStyle w:val="af1"/>
        </w:rPr>
        <w:t xml:space="preserve">  }</w:t>
      </w:r>
    </w:p>
    <w:p w:rsidR="00267254" w:rsidRDefault="007D6D8F" w:rsidP="007D6D8F">
      <w:r w:rsidRPr="007D6D8F">
        <w:rPr>
          <w:rStyle w:val="af1"/>
        </w:rPr>
        <w:t>}</w:t>
      </w:r>
    </w:p>
    <w:sectPr w:rsidR="0026725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390" w:rsidRDefault="00816390">
      <w:pPr>
        <w:spacing w:after="0" w:line="240" w:lineRule="auto"/>
      </w:pPr>
      <w:r>
        <w:separator/>
      </w:r>
    </w:p>
  </w:endnote>
  <w:endnote w:type="continuationSeparator" w:id="0">
    <w:p w:rsidR="00816390" w:rsidRDefault="00816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 Demibold">
    <w:panose1 w:val="020206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DA3" w:rsidRDefault="00EF1DA3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F1DA3" w:rsidRDefault="00EF1DA3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[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MiniShell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]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2017 10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월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22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일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EF1DA3" w:rsidRDefault="00EF1DA3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roofErr w:type="gramStart"/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[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MiniShell</w:t>
                        </w:r>
                        <w:proofErr w:type="spellEnd"/>
                        <w:proofErr w:type="gramEnd"/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]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2017 10</w:t>
                        </w:r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월</w:t>
                        </w:r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22</w:t>
                        </w:r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일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96209BA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F1DA3" w:rsidRDefault="00EF1DA3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Pr="00431FF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EF1DA3" w:rsidRDefault="00EF1DA3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Pr="00431FFC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DA3" w:rsidRDefault="00EF1DA3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F1DA3" w:rsidRDefault="00EF1DA3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[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MiniShell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]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2017 10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월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22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일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EF1DA3" w:rsidRDefault="00EF1DA3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roofErr w:type="gramStart"/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[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MiniShell</w:t>
                        </w:r>
                        <w:proofErr w:type="spellEnd"/>
                        <w:proofErr w:type="gramEnd"/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]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2017 10</w:t>
                        </w:r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월</w:t>
                        </w:r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22</w:t>
                        </w:r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일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D1D3F78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F1DA3" w:rsidRDefault="00EF1DA3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Pr="00431FF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EF1DA3" w:rsidRDefault="00EF1DA3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Pr="00431FFC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F1DA3" w:rsidRDefault="00EF1DA3">
    <w:pPr>
      <w:pStyle w:val="a6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DA3" w:rsidRDefault="00EF1D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390" w:rsidRDefault="00816390">
      <w:pPr>
        <w:spacing w:after="0" w:line="240" w:lineRule="auto"/>
      </w:pPr>
      <w:r>
        <w:separator/>
      </w:r>
    </w:p>
  </w:footnote>
  <w:footnote w:type="continuationSeparator" w:id="0">
    <w:p w:rsidR="00816390" w:rsidRDefault="00816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DA3" w:rsidRDefault="00EF1DA3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DA3" w:rsidRDefault="00EF1DA3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DA3" w:rsidRDefault="00EF1DA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1B6E7583"/>
    <w:multiLevelType w:val="hybridMultilevel"/>
    <w:tmpl w:val="D13CA1F8"/>
    <w:lvl w:ilvl="0" w:tplc="2C6E0568">
      <w:start w:val="2"/>
      <w:numFmt w:val="bullet"/>
      <w:lvlText w:val=""/>
      <w:lvlJc w:val="left"/>
      <w:pPr>
        <w:ind w:left="435" w:hanging="360"/>
      </w:pPr>
      <w:rPr>
        <w:rFonts w:ascii="Wingdings" w:eastAsiaTheme="minorEastAsia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6" w15:restartNumberingAfterBreak="0">
    <w:nsid w:val="39826640"/>
    <w:multiLevelType w:val="hybridMultilevel"/>
    <w:tmpl w:val="514E748C"/>
    <w:lvl w:ilvl="0" w:tplc="3D4E6CF4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EastAsia" w:hAnsiTheme="majorHAnsi" w:hint="default"/>
        <w:b/>
        <w:color w:val="D34817" w:themeColor="accent1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6054DD"/>
    <w:multiLevelType w:val="hybridMultilevel"/>
    <w:tmpl w:val="61DCBF90"/>
    <w:lvl w:ilvl="0" w:tplc="FD94BC96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EastAsia" w:hAnsiTheme="majorHAnsi" w:hint="default"/>
        <w:b/>
        <w:color w:val="D34817" w:themeColor="accent1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82279F"/>
    <w:multiLevelType w:val="hybridMultilevel"/>
    <w:tmpl w:val="CB981AB4"/>
    <w:lvl w:ilvl="0" w:tplc="63762480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7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727"/>
    <w:rsid w:val="00042158"/>
    <w:rsid w:val="000C1B4B"/>
    <w:rsid w:val="001355FC"/>
    <w:rsid w:val="00153B26"/>
    <w:rsid w:val="001A424A"/>
    <w:rsid w:val="001B1A62"/>
    <w:rsid w:val="002006F7"/>
    <w:rsid w:val="0022680A"/>
    <w:rsid w:val="00267254"/>
    <w:rsid w:val="00296C67"/>
    <w:rsid w:val="002D75CC"/>
    <w:rsid w:val="00325EEC"/>
    <w:rsid w:val="00327590"/>
    <w:rsid w:val="003A044D"/>
    <w:rsid w:val="003A2B2E"/>
    <w:rsid w:val="003A57CE"/>
    <w:rsid w:val="004054A2"/>
    <w:rsid w:val="00431FFC"/>
    <w:rsid w:val="004C5141"/>
    <w:rsid w:val="00572926"/>
    <w:rsid w:val="005C1860"/>
    <w:rsid w:val="006229B7"/>
    <w:rsid w:val="00627618"/>
    <w:rsid w:val="00634B9B"/>
    <w:rsid w:val="00656262"/>
    <w:rsid w:val="00744C0D"/>
    <w:rsid w:val="007820C0"/>
    <w:rsid w:val="00794805"/>
    <w:rsid w:val="007972EF"/>
    <w:rsid w:val="007D6D8F"/>
    <w:rsid w:val="00816390"/>
    <w:rsid w:val="009200DC"/>
    <w:rsid w:val="00980CC0"/>
    <w:rsid w:val="009E4CF6"/>
    <w:rsid w:val="00A50FD7"/>
    <w:rsid w:val="00C01727"/>
    <w:rsid w:val="00D619BF"/>
    <w:rsid w:val="00DA2B84"/>
    <w:rsid w:val="00EF1DA3"/>
    <w:rsid w:val="00F72433"/>
    <w:rsid w:val="00F83DFB"/>
    <w:rsid w:val="00F93259"/>
    <w:rsid w:val="00FB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637B4"/>
  <w15:docId w15:val="{76198783-5F2C-46D0-82AB-724D71B5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C01727"/>
    <w:pPr>
      <w:ind w:leftChars="400" w:left="800"/>
    </w:pPr>
  </w:style>
  <w:style w:type="paragraph" w:customStyle="1" w:styleId="af8">
    <w:name w:val="바탕글"/>
    <w:basedOn w:val="a0"/>
    <w:rsid w:val="00C01727"/>
    <w:pPr>
      <w:snapToGrid w:val="0"/>
      <w:spacing w:after="0" w:line="384" w:lineRule="auto"/>
      <w:jc w:val="both"/>
    </w:pPr>
    <w:rPr>
      <w:rFonts w:ascii="함초롬바탕" w:eastAsia="함초롬바탕" w:hAnsi="함초롬바탕" w:cs="함초롬바탕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AC7673E6224E2F95DE0EE00E6E6CC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1FA27DA-1B0A-4C42-9376-BFA49F1A49E3}"/>
      </w:docPartPr>
      <w:docPartBody>
        <w:p w:rsidR="00311222" w:rsidRDefault="0079693D">
          <w:pPr>
            <w:pStyle w:val="46AC7673E6224E2F95DE0EE00E6E6CCA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4ACD683B77C94E2A8D5E4D6F9F9A7E5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1D1C94B-5D19-4A7D-9DE4-5173BD70F62A}"/>
      </w:docPartPr>
      <w:docPartBody>
        <w:p w:rsidR="00311222" w:rsidRDefault="0079693D">
          <w:pPr>
            <w:pStyle w:val="4ACD683B77C94E2A8D5E4D6F9F9A7E5F"/>
          </w:pPr>
          <w:r>
            <w:rPr>
              <w:lang w:val="ko-KR"/>
            </w:rPr>
            <w:t>[문서 부제 입력]</w:t>
          </w:r>
        </w:p>
      </w:docPartBody>
    </w:docPart>
    <w:docPart>
      <w:docPartPr>
        <w:name w:val="921B6E7D9BE8418FB7FDAB02412F87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AFF5DD3-8A1C-417F-A9E1-C896EB6DF75E}"/>
      </w:docPartPr>
      <w:docPartBody>
        <w:p w:rsidR="00311222" w:rsidRDefault="0079693D">
          <w:pPr>
            <w:pStyle w:val="921B6E7D9BE8418FB7FDAB02412F87F2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7F7308075AC34829A79F6107A15531E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1C13B5-A134-4676-9006-312A8B9EAC11}"/>
      </w:docPartPr>
      <w:docPartBody>
        <w:p w:rsidR="00311222" w:rsidRDefault="0079693D">
          <w:pPr>
            <w:pStyle w:val="7F7308075AC34829A79F6107A15531ED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 Demibold">
    <w:panose1 w:val="02020600000000000000"/>
    <w:charset w:val="80"/>
    <w:family w:val="roman"/>
    <w:pitch w:val="variable"/>
    <w:sig w:usb0="800002E7" w:usb1="2AC7FCF0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93D"/>
    <w:rsid w:val="00311222"/>
    <w:rsid w:val="0065476B"/>
    <w:rsid w:val="0079693D"/>
    <w:rsid w:val="00DB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AC7673E6224E2F95DE0EE00E6E6CCA">
    <w:name w:val="46AC7673E6224E2F95DE0EE00E6E6CCA"/>
    <w:pPr>
      <w:widowControl w:val="0"/>
      <w:wordWrap w:val="0"/>
      <w:autoSpaceDE w:val="0"/>
      <w:autoSpaceDN w:val="0"/>
    </w:pPr>
  </w:style>
  <w:style w:type="paragraph" w:customStyle="1" w:styleId="4ACD683B77C94E2A8D5E4D6F9F9A7E5F">
    <w:name w:val="4ACD683B77C94E2A8D5E4D6F9F9A7E5F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21B6E7D9BE8418FB7FDAB02412F87F2">
    <w:name w:val="921B6E7D9BE8418FB7FDAB02412F87F2"/>
    <w:pPr>
      <w:widowControl w:val="0"/>
      <w:wordWrap w:val="0"/>
      <w:autoSpaceDE w:val="0"/>
      <w:autoSpaceDN w:val="0"/>
    </w:pPr>
  </w:style>
  <w:style w:type="paragraph" w:customStyle="1" w:styleId="7F7308075AC34829A79F6107A15531ED">
    <w:name w:val="7F7308075AC34829A79F6107A15531E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 10월 22일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7923E281-F0D3-44D2-A034-C80D08BC7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675</TotalTime>
  <Pages>12</Pages>
  <Words>982</Words>
  <Characters>5602</Characters>
  <Application>Microsoft Office Word</Application>
  <DocSecurity>0</DocSecurity>
  <Lines>46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 MiniShell ]</vt:lpstr>
      <vt:lpstr/>
    </vt:vector>
  </TitlesOfParts>
  <Company>컴퓨터 공학부 3학년</Company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MiniShell ]</dc:title>
  <dc:subject>[minishell 구현 리포트]</dc:subject>
  <dc:creator>lenovo</dc:creator>
  <cp:keywords/>
  <dc:description/>
  <cp:lastModifiedBy>lenovo</cp:lastModifiedBy>
  <cp:revision>8</cp:revision>
  <dcterms:created xsi:type="dcterms:W3CDTF">2017-10-23T07:42:00Z</dcterms:created>
  <dcterms:modified xsi:type="dcterms:W3CDTF">2017-10-23T18:57:00Z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